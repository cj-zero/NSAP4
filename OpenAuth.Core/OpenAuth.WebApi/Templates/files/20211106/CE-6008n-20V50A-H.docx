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Normal"/>
        <w:tblW w:w="9761" w:type="dxa"/>
        <w:tblInd w:w="96" w:type="dxa"/>
        <w:tblLook w:val="0000" w:firstRow="0" w:lastRow="0" w:firstColumn="0" w:lastColumn="0" w:noHBand="0" w:noVBand="0"/>
      </w:tblPr>
      <w:tblGrid>
        <w:gridCol w:w="2376"/>
        <w:gridCol w:w="1796"/>
        <w:gridCol w:w="5589"/>
      </w:tblGrid>
      <w:tr>
        <w:tblPrEx>
          <w:tblW w:w="9761" w:type="dxa"/>
          <w:tblInd w:w="96" w:type="dxa"/>
        </w:tblPrEx>
        <w:trPr>
          <w:trHeight w:val="1080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44"/>
                <w:szCs w:val="44"/>
              </w:rPr>
            </w:pPr>
            <w:r w:rsidR="00FD6CE0">
              <w:rPr>
                <w:rStyle w:val="font31"/>
              </w:rPr>
              <w:t xml:space="preserve">CE-6000</w:t>
            </w:r>
            <w:r w:rsidR="00FD6CE0">
              <w:rPr>
                <w:rStyle w:val="font31"/>
                <w:rFonts w:hint="eastAsia"/>
              </w:rPr>
              <w:t xml:space="preserve">技术规格书</w:t>
            </w: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FD6CE0">
              <w:rPr>
                <w:rStyle w:val="font121"/>
                <w:rFonts w:hint="default"/>
              </w:rPr>
              <w:t xml:space="preserve">一、设备型号</w:t>
            </w: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、物料编码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bookmarkStart w:id="0" w:name="DeviceCoding"/>
            <w:bookmarkEnd w:id="0"/>
            <w:r w:rsidR="006A6B7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CE-6008n-20V50A-H</w:t>
            </w: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FD6CE0">
              <w:rPr>
                <w:rStyle w:val="font121"/>
                <w:rFonts w:hint="default"/>
              </w:rPr>
              <w:t xml:space="preserve">二、通道信息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、通道数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每机柜通道数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" w:name="ChannelNumber"/>
            <w:bookmarkEnd w:id="1"/>
            <w:r w:rsidRPr="00C5326B" w:rsidR="00C5326B">
              <w:rPr>
                <w:color w:val="000000"/>
                <w:sz w:val="24"/>
              </w:rPr>
              <w:t xml:space="preserve">8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2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、主通道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通道特点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CC-CV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恒流源与恒压源采用双闭环结构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通道控制模式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独立控制</w:t>
            </w:r>
          </w:p>
        </w:tc>
      </w:tr>
      <w:tr>
        <w:tblPrEx>
          <w:tblW w:w="9761" w:type="dxa"/>
          <w:tblInd w:w="96" w:type="dxa"/>
        </w:tblPrEx>
        <w:trPr>
          <w:trHeight w:val="543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hint="eastAsia"/>
                <w:color w:val="000000"/>
                <w:sz w:val="24"/>
              </w:rPr>
              <w:t xml:space="preserve">通道并联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abs>
                <w:tab w:val="left" w:pos="707"/>
              </w:tabs>
              <w:jc w:val="left"/>
              <w:textAlignment w:val="center"/>
              <w:rPr>
                <w:rFonts w:hint="eastAsia"/>
                <w:color w:val="000000"/>
                <w:sz w:val="24"/>
              </w:rPr>
            </w:pPr>
            <w:r w:rsidR="00FD6CE0">
              <w:rPr>
                <w:rFonts w:hint="eastAsia"/>
                <w:sz w:val="24"/>
              </w:rPr>
              <w:t xml:space="preserve">支持最</w:t>
            </w:r>
            <w:r w:rsidR="00FD6CE0">
              <w:rPr>
                <w:rFonts w:hint="eastAsia"/>
                <w:sz w:val="24"/>
              </w:rPr>
              <w:t xml:space="preserve">多</w:t>
            </w:r>
            <w:r w:rsidR="00FD6CE0">
              <w:rPr>
                <w:rFonts w:hint="eastAsia"/>
                <w:sz w:val="24"/>
              </w:rPr>
              <w:t xml:space="preserve">4</w:t>
            </w:r>
            <w:r w:rsidR="00FD6CE0">
              <w:rPr>
                <w:rFonts w:hint="eastAsia"/>
                <w:sz w:val="24"/>
              </w:rPr>
              <w:t xml:space="preserve">个</w:t>
            </w:r>
            <w:r w:rsidR="00FD6CE0">
              <w:rPr>
                <w:rFonts w:hint="eastAsia"/>
                <w:color w:val="000000"/>
                <w:sz w:val="24"/>
              </w:rPr>
              <w:t xml:space="preserve">通道并联，并联后不支持脉冲和模拟测试</w:t>
            </w: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FD6CE0">
              <w:rPr>
                <w:rStyle w:val="font121"/>
                <w:rFonts w:hint="default"/>
              </w:rPr>
              <w:t xml:space="preserve">三、输入指标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、输入电源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" w:name="InputPowerType"/>
            <w:bookmarkEnd w:id="2"/>
            <w:r w:rsidR="006A6B7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AC380V±15%  50/60±5Hz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2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、功率因数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≥</w:t>
            </w:r>
            <w:r w:rsidR="00FD6CE0">
              <w:rPr>
                <w:color w:val="000000"/>
                <w:kern w:val="0"/>
                <w:sz w:val="24"/>
              </w:rPr>
              <w:t xml:space="preserve">99%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（满载）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3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</w:t>
            </w:r>
            <w:r w:rsidR="00FD6CE0">
              <w:rPr>
                <w:color w:val="000000"/>
                <w:kern w:val="0"/>
                <w:sz w:val="24"/>
              </w:rPr>
              <w:t xml:space="preserve">THDi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≤</w:t>
            </w:r>
            <w:r w:rsidR="00FD6CE0">
              <w:rPr>
                <w:color w:val="000000"/>
                <w:kern w:val="0"/>
                <w:sz w:val="24"/>
              </w:rPr>
              <w:t xml:space="preserve">5%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（满载）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4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、输入阻抗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≥</w:t>
            </w:r>
            <w:r w:rsidR="00FD6CE0">
              <w:rPr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color w:val="000000"/>
                <w:kern w:val="0"/>
                <w:sz w:val="24"/>
              </w:rPr>
              <w:t xml:space="preserve">M</w:t>
            </w:r>
            <w:r w:rsidR="00FD6CE0">
              <w:rPr>
                <w:color w:val="000000"/>
                <w:kern w:val="0"/>
                <w:sz w:val="24"/>
              </w:rPr>
              <w:t xml:space="preserve">Ω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5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、输入功率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3" w:name="InputActivePower"/>
            <w:bookmarkEnd w:id="3"/>
            <w:r w:rsidR="00964F6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9.4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6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、输入电流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4" w:name="InputCurrent"/>
            <w:bookmarkEnd w:id="4"/>
            <w:r w:rsidR="00C365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14.3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7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、整机效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率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(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Max)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4"/>
              </w:rPr>
            </w:pPr>
            <w:bookmarkStart w:id="5" w:name="Efficiency"/>
            <w:bookmarkEnd w:id="5"/>
            <w:r w:rsidR="001727A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90%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8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、噪声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4"/>
              </w:rPr>
            </w:pPr>
            <w:bookmarkStart w:id="6" w:name="Noise"/>
            <w:bookmarkEnd w:id="6"/>
            <w:r w:rsidR="004E79C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≤65dB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9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、电压电流检测采样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7" w:name="DeviceType"/>
            <w:bookmarkEnd w:id="7"/>
            <w:r w:rsidR="00FE713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四线制连接(充放电异口)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10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、功率控制模块类型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8" w:name="PowerControlModuleType"/>
            <w:bookmarkEnd w:id="8"/>
            <w:r w:rsidR="00A934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MOSFET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11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、输入电源接线方式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9" w:name="PowerConnection"/>
            <w:bookmarkEnd w:id="9"/>
            <w:r w:rsidR="00A934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三相五线</w:t>
            </w:r>
          </w:p>
        </w:tc>
      </w:tr>
      <w:tr>
        <w:tblPrEx>
          <w:tblW w:w="9761" w:type="dxa"/>
          <w:tblInd w:w="96" w:type="dxa"/>
        </w:tblPrEx>
        <w:trPr>
          <w:trHeight w:val="688"/>
        </w:trPr>
        <w:tc>
          <w:tcPr>
            <w:tcW w:type="auto" w:w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2"/>
                <w:szCs w:val="22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color w:val="000000"/>
                <w:kern w:val="0"/>
                <w:sz w:val="24"/>
              </w:rPr>
              <w:t xml:space="preserve">2</w:t>
            </w:r>
            <w:r w:rsidR="00FD6CE0">
              <w:rPr>
                <w:color w:val="000000"/>
                <w:kern w:val="0"/>
                <w:sz w:val="24"/>
              </w:rPr>
              <w:t xml:space="preserve">、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保护</w:t>
            </w:r>
          </w:p>
        </w:tc>
        <w:tc>
          <w:tcPr>
            <w:tcW w:type="auto" w:w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防浪涌、防孤岛、过欠频、过欠压、缺相保护等</w:t>
            </w: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FD6CE0">
              <w:rPr>
                <w:rStyle w:val="font121"/>
                <w:rFonts w:hint="default"/>
              </w:rPr>
              <w:t xml:space="preserve">四、功能及性能指标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color w:val="000000"/>
                <w:kern w:val="0"/>
                <w:sz w:val="24"/>
              </w:rPr>
              <w:t xml:space="preserve">、电压</w:t>
            </w:r>
          </w:p>
        </w:tc>
        <w:tc>
          <w:tcPr>
            <w:tcW w:w="179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每通道测量范围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10" w:name="ChargeVoltageRange"/>
            <w:bookmarkEnd w:id="10"/>
            <w:r w:rsidR="00F060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充电：0V~20V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11" w:name="DischargeVoltageRange"/>
            <w:bookmarkEnd w:id="11"/>
            <w:r w:rsidR="00BD164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放电：3~20V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最低放电电压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2" w:name="MinimumDischargeVoltage"/>
            <w:bookmarkEnd w:id="12"/>
            <w:r w:rsidR="00DF223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3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精度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±</w:t>
            </w:r>
            <w:bookmarkStart w:id="13" w:name="VoltAccurack"/>
            <w:bookmarkEnd w:id="13"/>
            <w:r w:rsidR="00CA79C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0.05</w:t>
            </w:r>
            <w:r w:rsidR="00CA79CE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  <w:r w:rsidR="00FD6CE0">
              <w:rPr>
                <w:color w:val="000000"/>
                <w:kern w:val="0"/>
                <w:sz w:val="24"/>
              </w:rPr>
              <w:t xml:space="preserve">% </w:t>
            </w:r>
            <w:r w:rsidR="00FD6CE0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  <w:r w:rsidR="00FD6CE0">
              <w:rPr>
                <w:color w:val="000000"/>
                <w:kern w:val="0"/>
                <w:sz w:val="24"/>
              </w:rPr>
              <w:t xml:space="preserve">of </w:t>
            </w:r>
            <w:r w:rsidR="00FD6CE0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  <w:r w:rsidR="00FD6CE0">
              <w:rPr>
                <w:color w:val="000000"/>
                <w:kern w:val="0"/>
                <w:sz w:val="24"/>
              </w:rPr>
              <w:t xml:space="preserve">FS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分辨率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24bit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2</w:t>
            </w:r>
            <w:r w:rsidR="00FD6CE0">
              <w:rPr>
                <w:color w:val="000000"/>
                <w:kern w:val="0"/>
                <w:sz w:val="24"/>
              </w:rPr>
              <w:t xml:space="preserve">、电流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每通道测量范围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4" w:name="CurrentRange"/>
            <w:bookmarkEnd w:id="14"/>
            <w:r w:rsidR="00D17F0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0.25A~50A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精度（独立量程）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±</w:t>
            </w:r>
            <w:bookmarkStart w:id="15" w:name="CurrentAccurack"/>
            <w:bookmarkEnd w:id="15"/>
            <w:r w:rsidR="00FD6CE0">
              <w:rPr>
                <w:color w:val="000000"/>
                <w:kern w:val="0"/>
                <w:sz w:val="24"/>
              </w:rPr>
              <w:t xml:space="preserve">% </w:t>
            </w:r>
            <w:r w:rsidR="00FD6CE0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  <w:r w:rsidR="00FD6CE0">
              <w:rPr>
                <w:color w:val="000000"/>
                <w:kern w:val="0"/>
                <w:sz w:val="24"/>
              </w:rPr>
              <w:t xml:space="preserve">of </w:t>
            </w:r>
            <w:r w:rsidR="00FD6CE0">
              <w:rPr>
                <w:rFonts w:hint="eastAsia"/>
                <w:color w:val="000000"/>
                <w:kern w:val="0"/>
                <w:sz w:val="24"/>
              </w:rPr>
              <w:t xml:space="preserve"> </w:t>
            </w:r>
            <w:r w:rsidR="00FD6CE0">
              <w:rPr>
                <w:color w:val="000000"/>
                <w:kern w:val="0"/>
                <w:sz w:val="24"/>
              </w:rPr>
              <w:t xml:space="preserve">FS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恒压截止电流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kern w:val="0"/>
                <w:sz w:val="24"/>
              </w:rPr>
            </w:pPr>
            <w:bookmarkStart w:id="16" w:name="CutOffCurrent"/>
            <w:bookmarkEnd w:id="16"/>
            <w:r w:rsidR="0046015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50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分辨率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24bit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3</w:t>
            </w:r>
            <w:r w:rsidR="00FD6CE0">
              <w:rPr>
                <w:color w:val="000000"/>
                <w:kern w:val="0"/>
                <w:sz w:val="24"/>
              </w:rPr>
              <w:t xml:space="preserve">、功率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单通道输出功率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7" w:name="SinglePower"/>
            <w:bookmarkEnd w:id="17"/>
            <w:r w:rsidR="005132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50KW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整机输出功率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8" w:name="TotalPower"/>
            <w:bookmarkEnd w:id="18"/>
            <w:r w:rsidR="007B0AB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8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4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、时间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电流响应时间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9" w:name="CurrentResponseTime"/>
            <w:bookmarkEnd w:id="19"/>
            <w:r w:rsidR="00EF041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≤3ms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电流转换时间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0" w:name="CurrentConversionTime"/>
            <w:bookmarkEnd w:id="20"/>
            <w:r w:rsidR="00693D0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≤6ms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最小工步时间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0.</w:t>
            </w:r>
            <w:r w:rsidR="00FD6CE0">
              <w:rPr>
                <w:rFonts w:hint="eastAsia"/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color w:val="000000"/>
                <w:kern w:val="0"/>
                <w:sz w:val="24"/>
              </w:rPr>
              <w:t xml:space="preserve">s</w:t>
            </w:r>
          </w:p>
        </w:tc>
      </w:tr>
      <w:tr>
        <w:tblPrEx>
          <w:tblW w:w="9761" w:type="dxa"/>
          <w:tblInd w:w="96" w:type="dxa"/>
        </w:tblPrEx>
        <w:trPr>
          <w:trHeight w:val="159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5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、充放电模式</w:t>
            </w:r>
          </w:p>
        </w:tc>
        <w:tc>
          <w:tcPr>
            <w:tcW w:w="1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充放电模式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恒流充电、恒压充电、恒流恒压充电（恒流转恒压平滑过渡，防止电流尖锋及大电流对电池冲击，保护电池）、恒功率充电</w:t>
            </w:r>
          </w:p>
        </w:tc>
      </w:tr>
      <w:tr>
        <w:tblPrEx>
          <w:tblW w:w="9761" w:type="dxa"/>
          <w:tblInd w:w="96" w:type="dxa"/>
        </w:tblPrEx>
        <w:trPr>
          <w:trHeight w:val="462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恒流放电、恒压放电、恒功率放电、恒阻放电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截止条件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电压、电流、相对时间、容量、</w:t>
            </w:r>
            <w:r w:rsidR="00FD6CE0">
              <w:rPr>
                <w:color w:val="000000"/>
                <w:kern w:val="0"/>
                <w:sz w:val="24"/>
              </w:rPr>
              <w:t xml:space="preserve">-</w:t>
            </w:r>
            <w:r w:rsidR="00FD6CE0">
              <w:rPr>
                <w:color w:val="000000"/>
                <w:kern w:val="0"/>
                <w:sz w:val="24"/>
              </w:rPr>
              <w:t xml:space="preserve">Δ</w:t>
            </w:r>
            <w:r w:rsidR="00FD6CE0">
              <w:rPr>
                <w:color w:val="000000"/>
                <w:kern w:val="0"/>
                <w:sz w:val="24"/>
              </w:rPr>
              <w:t xml:space="preserve">V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6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、工况模拟工步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充电模式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电流、功率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放电模式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电流、功率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切换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支持充放电连续切换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截止条件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时间、行号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下载数据量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最大支持</w:t>
            </w:r>
            <w:r w:rsidR="00FD6CE0">
              <w:rPr>
                <w:color w:val="000000"/>
                <w:kern w:val="0"/>
                <w:sz w:val="24"/>
              </w:rPr>
              <w:t xml:space="preserve">100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万行工况下载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7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、脉冲工步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充电模式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电流、功率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放电模式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电流、功率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最小脉冲宽度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100ms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脉冲个数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单个脉冲工步可支持</w:t>
            </w:r>
            <w:r w:rsidR="00FD6CE0">
              <w:rPr>
                <w:color w:val="000000"/>
                <w:kern w:val="0"/>
                <w:sz w:val="24"/>
              </w:rPr>
              <w:t xml:space="preserve">32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个不同的脉冲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充放电连续切换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一个脉冲工步可以实现从充电到放电的连续切换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截至条件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电压、相对时间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8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</w:t>
            </w:r>
            <w:r w:rsidR="00FD6CE0">
              <w:rPr>
                <w:color w:val="000000"/>
                <w:kern w:val="0"/>
                <w:sz w:val="24"/>
              </w:rPr>
              <w:t xml:space="preserve">DCIR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直流内阻测试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val="nil"/>
            </w:tcBorders>
            <w:noWrap w:val="1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支持自定义取点进行</w:t>
            </w:r>
            <w:r w:rsidR="00FD6CE0">
              <w:rPr>
                <w:color w:val="000000"/>
                <w:kern w:val="0"/>
                <w:sz w:val="24"/>
              </w:rPr>
              <w:t xml:space="preserve">DCIR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的计算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9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、安全保护</w:t>
            </w:r>
          </w:p>
        </w:tc>
        <w:tc>
          <w:tcPr>
            <w:tcW w:w="1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软件保护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掉电数据保护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具有脱机测试功能</w:t>
            </w:r>
          </w:p>
        </w:tc>
      </w:tr>
      <w:tr>
        <w:tblPrEx>
          <w:tblW w:w="9761" w:type="dxa"/>
          <w:tblInd w:w="96" w:type="dxa"/>
        </w:tblPrEx>
        <w:trPr>
          <w:trHeight w:val="624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可设定安全保护条件，可设置参数包括：电压下限、电压上限、电流下限、电流上限、延时时间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硬件保护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防反接保护、过压保护、过流保护、过温保护等</w:t>
            </w: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FD6CE0">
              <w:rPr>
                <w:rStyle w:val="font121"/>
                <w:rFonts w:hint="default"/>
              </w:rPr>
              <w:t xml:space="preserve">五、数据管理与分析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1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、工步设置方式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表格编辑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color w:val="000000"/>
                <w:kern w:val="0"/>
                <w:sz w:val="24"/>
              </w:rPr>
              <w:t xml:space="preserve">2</w:t>
            </w: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、数据记录</w:t>
            </w:r>
          </w:p>
        </w:tc>
        <w:tc>
          <w:tcPr>
            <w:tcW w:w="1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记录条件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FD6CE0">
              <w:rPr>
                <w:rFonts w:hint="eastAsia"/>
                <w:color w:val="000000"/>
                <w:sz w:val="24"/>
              </w:rPr>
              <w:t xml:space="preserve">最小时间间</w:t>
            </w:r>
            <w:r w:rsidR="00FD6CE0">
              <w:rPr>
                <w:rFonts w:hint="eastAsia"/>
                <w:color w:val="000000"/>
                <w:sz w:val="24"/>
              </w:rPr>
              <w:t xml:space="preserve">隔</w:t>
            </w:r>
            <w:r w:rsidR="00FD6CE0">
              <w:rPr>
                <w:rFonts w:hint="eastAsia"/>
                <w:color w:val="000000"/>
                <w:sz w:val="24"/>
              </w:rPr>
              <w:t xml:space="preserve">: 10ms</w:t>
            </w:r>
            <w:r w:rsidR="00FD6CE0">
              <w:rPr>
                <w:rFonts w:hint="eastAsia"/>
                <w:sz w:val="24"/>
              </w:rPr>
              <w:t xml:space="preserve">(</w:t>
            </w:r>
            <w:r w:rsidR="00FD6CE0">
              <w:rPr>
                <w:rFonts w:hint="eastAsia"/>
                <w:sz w:val="24"/>
              </w:rPr>
              <w:t xml:space="preserve">接入辅助通道</w:t>
            </w:r>
            <w:r w:rsidR="00FD6CE0">
              <w:rPr>
                <w:rFonts w:hint="eastAsia"/>
                <w:sz w:val="24"/>
              </w:rPr>
              <w:t xml:space="preserve">为</w:t>
            </w:r>
            <w:r w:rsidR="00FD6CE0">
              <w:rPr>
                <w:rFonts w:hint="eastAsia"/>
                <w:sz w:val="24"/>
              </w:rPr>
              <w:t xml:space="preserve">100ms)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21" w:name="MinimumVoltageInterval"/>
            <w:bookmarkEnd w:id="21"/>
            <w:r w:rsidR="00D669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最小电压间隔: 50V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22" w:name="MinimumCurrentInterval"/>
            <w:bookmarkEnd w:id="22"/>
            <w:r w:rsidR="00D669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最小电流间隔: 50A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记录频率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3" w:name="RecordFreq"/>
            <w:bookmarkEnd w:id="23"/>
            <w:r w:rsidR="0093762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100Hz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3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、数据库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采用</w:t>
            </w:r>
            <w:r w:rsidR="00937627">
              <w:rPr>
                <w:color w:val="000000"/>
                <w:kern w:val="0"/>
                <w:sz w:val="24"/>
              </w:rPr>
              <w:t xml:space="preserve">MySQL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数据库集中管理测试数据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4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、数据输出方式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Excel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</w:t>
            </w:r>
            <w:r w:rsidR="00937627">
              <w:rPr>
                <w:color w:val="000000"/>
                <w:kern w:val="0"/>
                <w:sz w:val="24"/>
              </w:rPr>
              <w:t xml:space="preserve">Txt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5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、曲线类型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可自定义绘图，</w:t>
            </w:r>
            <w:r w:rsidR="00937627">
              <w:rPr>
                <w:color w:val="000000"/>
                <w:kern w:val="0"/>
                <w:sz w:val="24"/>
              </w:rPr>
              <w:t xml:space="preserve">4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个</w:t>
            </w:r>
            <w:r w:rsidR="00937627">
              <w:rPr>
                <w:color w:val="000000"/>
                <w:kern w:val="0"/>
                <w:sz w:val="24"/>
              </w:rPr>
              <w:t xml:space="preserve">Y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轴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6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、条码扫描</w:t>
            </w:r>
          </w:p>
        </w:tc>
        <w:tc>
          <w:tcPr>
            <w:tcW w:w="1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支持条码扫描功能，可通过电池条码实现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历史数据的管理与追溯</w:t>
            </w: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937627">
              <w:rPr>
                <w:rStyle w:val="font121"/>
                <w:rFonts w:hint="default"/>
              </w:rPr>
              <w:t xml:space="preserve">六、通信方式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1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、上位机通讯方式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基于</w:t>
            </w:r>
            <w:r w:rsidR="00937627">
              <w:rPr>
                <w:color w:val="000000"/>
                <w:kern w:val="0"/>
                <w:sz w:val="24"/>
              </w:rPr>
              <w:t xml:space="preserve">TCP/IP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协议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2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、通信接口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以太网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3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、下位机通信波特率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1M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带宽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4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、上位机通信波特率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10M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～</w:t>
            </w:r>
            <w:r w:rsidR="00937627">
              <w:rPr>
                <w:color w:val="000000"/>
                <w:kern w:val="0"/>
                <w:sz w:val="24"/>
              </w:rPr>
              <w:t xml:space="preserve">100M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自适应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5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、组网方式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通过交换机及路由器组建局域网</w:t>
            </w:r>
          </w:p>
        </w:tc>
      </w:tr>
      <w:tr>
        <w:tblPrEx>
          <w:tblW w:w="9761" w:type="dxa"/>
          <w:tblInd w:w="96" w:type="dxa"/>
        </w:tblPrEx>
        <w:trPr>
          <w:trHeight w:val="93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6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、通讯扩展（</w:t>
            </w:r>
            <w:r w:rsidR="00937627">
              <w:rPr>
                <w:rFonts w:ascii="宋体" w:hAnsi="宋体" w:cs="宋体" w:hint="eastAsia"/>
                <w:color w:val="FF0000"/>
                <w:kern w:val="0"/>
                <w:sz w:val="24"/>
              </w:rPr>
              <w:t xml:space="preserve">选配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）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支持</w:t>
            </w:r>
            <w:r w:rsidR="00937627">
              <w:rPr>
                <w:color w:val="000000"/>
                <w:kern w:val="0"/>
                <w:sz w:val="24"/>
              </w:rPr>
              <w:t xml:space="preserve">CAN,RS485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通讯与</w:t>
            </w:r>
            <w:r w:rsidR="00937627">
              <w:rPr>
                <w:color w:val="000000"/>
                <w:kern w:val="0"/>
                <w:sz w:val="24"/>
              </w:rPr>
              <w:t xml:space="preserve">BMS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通讯，带</w:t>
            </w:r>
            <w:r w:rsidR="00937627">
              <w:rPr>
                <w:color w:val="000000"/>
                <w:kern w:val="0"/>
                <w:sz w:val="24"/>
              </w:rPr>
              <w:t xml:space="preserve">DBC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配置功能</w:t>
            </w: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937627">
              <w:rPr>
                <w:rStyle w:val="font121"/>
                <w:rFonts w:hint="default"/>
              </w:rPr>
              <w:t xml:space="preserve">七、环境要求及尺寸重量</w:t>
            </w:r>
          </w:p>
        </w:tc>
      </w:tr>
      <w:tr>
        <w:tblPrEx>
          <w:tblW w:w="9761" w:type="dxa"/>
          <w:tblInd w:w="96" w:type="dxa"/>
        </w:tblPrEx>
        <w:trPr>
          <w:trHeight w:val="6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1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、工作温度</w:t>
            </w:r>
          </w:p>
        </w:tc>
        <w:tc>
          <w:tcPr>
            <w:tcW w:type="auto" w:w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-1</w:t>
            </w:r>
            <w:r w:rsidR="00937627">
              <w:rPr>
                <w:color w:val="000000"/>
                <w:kern w:val="0"/>
                <w:sz w:val="24"/>
              </w:rPr>
              <w:t xml:space="preserve">0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～</w:t>
            </w:r>
            <w:r w:rsidR="00937627">
              <w:rPr>
                <w:color w:val="000000"/>
                <w:kern w:val="0"/>
                <w:sz w:val="24"/>
              </w:rPr>
              <w:t xml:space="preserve">4</w:t>
            </w:r>
            <w:r w:rsidR="00937627">
              <w:rPr>
                <w:color w:val="000000"/>
                <w:kern w:val="0"/>
                <w:sz w:val="24"/>
              </w:rPr>
              <w:t xml:space="preserve">0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（在</w:t>
            </w:r>
            <w:r w:rsidR="00937627">
              <w:rPr>
                <w:color w:val="000000"/>
                <w:kern w:val="0"/>
                <w:sz w:val="24"/>
              </w:rPr>
              <w:t xml:space="preserve">25±1</w:t>
            </w:r>
            <w:r w:rsidR="00937627">
              <w:rPr>
                <w:color w:val="000000"/>
                <w:kern w:val="0"/>
                <w:sz w:val="24"/>
              </w:rPr>
              <w:t xml:space="preserve">0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范围内，保证测量精度：精度漂移</w:t>
            </w:r>
            <w:r w:rsidR="00937627">
              <w:rPr>
                <w:color w:val="000000"/>
                <w:kern w:val="0"/>
                <w:sz w:val="24"/>
              </w:rPr>
              <w:t xml:space="preserve">0.005% of FS </w:t>
            </w:r>
            <w:r w:rsidR="00937627">
              <w:rPr>
                <w:color w:val="000000"/>
                <w:kern w:val="0"/>
                <w:sz w:val="24"/>
              </w:rPr>
              <w:t xml:space="preserve">/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）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2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、存储温度</w:t>
            </w:r>
          </w:p>
        </w:tc>
        <w:tc>
          <w:tcPr>
            <w:tcW w:type="auto" w:w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-2</w:t>
            </w:r>
            <w:r w:rsidR="00937627">
              <w:rPr>
                <w:color w:val="000000"/>
                <w:kern w:val="0"/>
                <w:sz w:val="24"/>
              </w:rPr>
              <w:t xml:space="preserve">0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  <w:r w:rsidR="00937627">
              <w:rPr>
                <w:color w:val="000000"/>
                <w:kern w:val="0"/>
                <w:sz w:val="24"/>
              </w:rPr>
              <w:t xml:space="preserve">~5</w:t>
            </w:r>
            <w:r w:rsidR="00937627">
              <w:rPr>
                <w:color w:val="000000"/>
                <w:kern w:val="0"/>
                <w:sz w:val="24"/>
              </w:rPr>
              <w:t xml:space="preserve">0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3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、工作环境相对湿度</w:t>
            </w:r>
          </w:p>
        </w:tc>
        <w:tc>
          <w:tcPr>
            <w:tcW w:type="auto" w:w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≤</w:t>
            </w:r>
            <w:r w:rsidR="00937627">
              <w:rPr>
                <w:color w:val="000000"/>
                <w:kern w:val="0"/>
                <w:sz w:val="24"/>
              </w:rPr>
              <w:t xml:space="preserve">70% RH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（没有水汽凝结）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4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、存储环境相对湿度</w:t>
            </w:r>
          </w:p>
        </w:tc>
        <w:tc>
          <w:tcPr>
            <w:tcW w:type="auto" w:w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≤</w:t>
            </w:r>
            <w:r w:rsidR="00937627">
              <w:rPr>
                <w:color w:val="000000"/>
                <w:kern w:val="0"/>
                <w:sz w:val="24"/>
              </w:rPr>
              <w:t xml:space="preserve">80% RH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（没有水汽凝结）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5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、设备尺寸</w:t>
            </w:r>
            <w:r w:rsidR="00937627">
              <w:rPr>
                <w:color w:val="000000"/>
                <w:kern w:val="0"/>
                <w:sz w:val="24"/>
              </w:rPr>
              <w:t xml:space="preserve">W*D*H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4" w:name="Size"/>
            <w:bookmarkEnd w:id="24"/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6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、重量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sz w:val="24"/>
              </w:rPr>
            </w:pPr>
            <w:bookmarkStart w:id="25" w:name="Weight"/>
            <w:bookmarkEnd w:id="25"/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hint="eastAsia"/>
                <w:color w:val="000000"/>
                <w:kern w:val="0"/>
                <w:sz w:val="24"/>
              </w:rPr>
              <w:t xml:space="preserve">7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、设备外观（仅供参考）</w:t>
            </w:r>
          </w:p>
        </w:tc>
        <w:tc>
          <w:tcPr>
            <w:tcW w:w="738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bookmarkStart w:id="26" w:name="pic"/>
            <w:bookmarkEnd w:id="26"/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312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312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3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</w:tr>
      <w:tr>
        <w:tblPrEx>
          <w:tblW w:w="9761" w:type="dxa"/>
          <w:tblInd w:w="96" w:type="dxa"/>
        </w:tblPrEx>
        <w:trPr>
          <w:trHeight w:val="408"/>
        </w:trPr>
        <w:tc>
          <w:tcPr>
            <w:tcW w:w="97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1"/>
            <w:vAlign w:val="center"/>
          </w:tcPr>
          <w:p>
            <w:pPr>
              <w:widowControl/>
              <w:jc w:val="lef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 w:rsidR="00937627">
              <w:rPr>
                <w:rStyle w:val="font121"/>
                <w:rFonts w:hint="default"/>
              </w:rPr>
              <w:t xml:space="preserve">八、</w:t>
            </w:r>
            <w:r w:rsidR="00937627">
              <w:rPr>
                <w:b/>
                <w:bCs/>
                <w:color w:val="000000"/>
                <w:kern w:val="0"/>
                <w:sz w:val="32"/>
                <w:szCs w:val="32"/>
              </w:rPr>
              <w:t xml:space="preserve">AUX</w:t>
            </w:r>
            <w:r w:rsidR="00937627">
              <w:rPr>
                <w:rStyle w:val="font121"/>
                <w:rFonts w:hint="default"/>
              </w:rPr>
              <w:t xml:space="preserve">辅助测试系统</w:t>
            </w:r>
            <w:r w:rsidR="00937627">
              <w:rPr>
                <w:b/>
                <w:bCs/>
                <w:color w:val="000000"/>
                <w:kern w:val="0"/>
                <w:sz w:val="32"/>
                <w:szCs w:val="32"/>
              </w:rPr>
              <w:t xml:space="preserve">(</w:t>
            </w:r>
            <w:r w:rsidR="00937627">
              <w:rPr>
                <w:rStyle w:val="font121"/>
                <w:rFonts w:hint="default"/>
                <w:color w:val="FF0000"/>
              </w:rPr>
              <w:t xml:space="preserve">选配</w:t>
            </w:r>
            <w:r w:rsidR="00937627">
              <w:rPr>
                <w:rStyle w:val="font121"/>
                <w:rFonts w:hint="default"/>
              </w:rPr>
              <w:t xml:space="preserve">）</w:t>
            </w:r>
          </w:p>
        </w:tc>
      </w:tr>
      <w:tr>
        <w:tblPrEx>
          <w:tblW w:w="9761" w:type="dxa"/>
          <w:tblInd w:w="96" w:type="dxa"/>
        </w:tblPrEx>
        <w:trPr>
          <w:trHeight w:val="282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1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、温度辅助通道</w:t>
            </w:r>
          </w:p>
        </w:tc>
        <w:tc>
          <w:tcPr>
            <w:tcW w:w="17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温度范围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sz w:val="24"/>
              </w:rPr>
            </w:pPr>
            <w:r w:rsidR="00937627">
              <w:rPr>
                <w:rFonts w:hint="eastAsia"/>
                <w:kern w:val="0"/>
                <w:sz w:val="24"/>
              </w:rPr>
              <w:t xml:space="preserve">热敏电阻：</w:t>
            </w:r>
            <w:r w:rsidR="00937627">
              <w:rPr>
                <w:kern w:val="0"/>
                <w:sz w:val="24"/>
              </w:rPr>
              <w:t xml:space="preserve">-</w:t>
            </w:r>
            <w:r w:rsidR="00937627">
              <w:rPr>
                <w:rFonts w:hint="eastAsia"/>
                <w:kern w:val="0"/>
                <w:sz w:val="24"/>
              </w:rPr>
              <w:t xml:space="preserve">3</w:t>
            </w:r>
            <w:r w:rsidR="00937627">
              <w:rPr>
                <w:kern w:val="0"/>
                <w:sz w:val="24"/>
              </w:rPr>
              <w:t xml:space="preserve">0</w:t>
            </w:r>
            <w:r w:rsidR="00937627">
              <w:rPr>
                <w:kern w:val="0"/>
                <w:sz w:val="24"/>
              </w:rPr>
              <w:t xml:space="preserve">℃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～</w:t>
            </w:r>
            <w:r w:rsidR="00937627">
              <w:rPr>
                <w:rFonts w:hint="eastAsia"/>
                <w:kern w:val="0"/>
                <w:sz w:val="24"/>
              </w:rPr>
              <w:t xml:space="preserve">12</w:t>
            </w:r>
            <w:r w:rsidR="00937627">
              <w:rPr>
                <w:kern w:val="0"/>
                <w:sz w:val="24"/>
              </w:rPr>
              <w:t xml:space="preserve">0</w:t>
            </w:r>
            <w:r w:rsidR="00937627">
              <w:rPr>
                <w:kern w:val="0"/>
                <w:sz w:val="24"/>
              </w:rPr>
              <w:t xml:space="preserve">℃</w:t>
            </w:r>
          </w:p>
        </w:tc>
      </w:tr>
      <w:tr>
        <w:tblPrEx>
          <w:tblW w:w="9761" w:type="dxa"/>
          <w:tblInd w:w="96" w:type="dxa"/>
        </w:tblPrEx>
        <w:trPr>
          <w:trHeight w:val="282"/>
        </w:trPr>
        <w:tc>
          <w:tcPr>
            <w:tcW w:w="23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/>
            </w:pPr>
          </w:p>
        </w:tc>
        <w:tc>
          <w:tcPr>
            <w:tcW w:w="17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/>
            </w:pP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kern w:val="0"/>
                <w:sz w:val="24"/>
              </w:rPr>
            </w:pPr>
            <w:r w:rsidR="00937627">
              <w:rPr>
                <w:rFonts w:hint="eastAsia"/>
                <w:kern w:val="0"/>
                <w:sz w:val="24"/>
              </w:rPr>
              <w:t xml:space="preserve">热电偶：</w:t>
            </w:r>
            <w:r w:rsidR="00937627">
              <w:rPr>
                <w:kern w:val="0"/>
                <w:sz w:val="24"/>
              </w:rPr>
              <w:t xml:space="preserve">-</w:t>
            </w:r>
            <w:r w:rsidR="00937627">
              <w:rPr>
                <w:rFonts w:hint="eastAsia"/>
                <w:kern w:val="0"/>
                <w:sz w:val="24"/>
              </w:rPr>
              <w:t xml:space="preserve">200</w:t>
            </w:r>
            <w:r w:rsidR="00937627">
              <w:rPr>
                <w:kern w:val="0"/>
                <w:sz w:val="24"/>
              </w:rPr>
              <w:t xml:space="preserve">℃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～</w:t>
            </w:r>
            <w:r w:rsidR="00937627">
              <w:rPr>
                <w:rFonts w:hint="eastAsia"/>
                <w:kern w:val="0"/>
                <w:sz w:val="24"/>
              </w:rPr>
              <w:t xml:space="preserve">26</w:t>
            </w:r>
            <w:r w:rsidR="00937627">
              <w:rPr>
                <w:kern w:val="0"/>
                <w:sz w:val="24"/>
              </w:rPr>
              <w:t xml:space="preserve">0</w:t>
            </w:r>
            <w:r w:rsidR="00937627">
              <w:rPr>
                <w:kern w:val="0"/>
                <w:sz w:val="24"/>
              </w:rPr>
              <w:t xml:space="preserve">℃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温度精度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±</w:t>
            </w:r>
            <w:r w:rsidR="00937627">
              <w:rPr>
                <w:color w:val="000000"/>
                <w:kern w:val="0"/>
                <w:sz w:val="24"/>
              </w:rPr>
              <w:t xml:space="preserve">1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  <w:r w:rsidR="00937627">
              <w:rPr>
                <w:rFonts w:hint="eastAsia"/>
                <w:kern w:val="0"/>
                <w:sz w:val="24"/>
              </w:rPr>
              <w:t xml:space="preserve">（线</w:t>
            </w:r>
            <w:r w:rsidR="00937627">
              <w:rPr>
                <w:rFonts w:hint="eastAsia"/>
                <w:kern w:val="0"/>
                <w:sz w:val="24"/>
              </w:rPr>
              <w:t xml:space="preserve">长</w:t>
            </w:r>
            <w:r w:rsidR="00937627">
              <w:rPr>
                <w:rFonts w:hint="eastAsia"/>
                <w:kern w:val="0"/>
                <w:sz w:val="24"/>
              </w:rPr>
              <w:t xml:space="preserve">2</w:t>
            </w:r>
            <w:r w:rsidR="00937627">
              <w:rPr>
                <w:rFonts w:hint="eastAsia"/>
                <w:kern w:val="0"/>
                <w:sz w:val="24"/>
              </w:rPr>
              <w:t xml:space="preserve">m</w:t>
            </w:r>
            <w:r w:rsidR="00937627">
              <w:rPr>
                <w:rFonts w:hint="eastAsia"/>
                <w:kern w:val="0"/>
                <w:sz w:val="24"/>
              </w:rPr>
              <w:t xml:space="preserve">以内）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温度分辨率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0.</w:t>
            </w:r>
            <w:r w:rsidR="00937627">
              <w:rPr>
                <w:color w:val="000000"/>
                <w:kern w:val="0"/>
                <w:sz w:val="24"/>
              </w:rPr>
              <w:t xml:space="preserve">1</w:t>
            </w:r>
            <w:r w:rsidR="00937627">
              <w:rPr>
                <w:color w:val="000000"/>
                <w:kern w:val="0"/>
                <w:sz w:val="24"/>
              </w:rPr>
              <w:t xml:space="preserve">℃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2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、电压辅助通道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电压范围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0V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～</w:t>
            </w:r>
            <w:r w:rsidR="00937627">
              <w:rPr>
                <w:color w:val="000000"/>
                <w:kern w:val="0"/>
                <w:sz w:val="24"/>
              </w:rPr>
              <w:t xml:space="preserve">5V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电压精度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color w:val="000000"/>
                <w:sz w:val="24"/>
              </w:rPr>
            </w:pPr>
            <w:r w:rsidR="00937627">
              <w:rPr>
                <w:kern w:val="0"/>
                <w:sz w:val="24"/>
              </w:rPr>
              <w:t xml:space="preserve">±0.</w:t>
            </w:r>
            <w:r w:rsidR="00937627">
              <w:rPr>
                <w:rFonts w:hint="eastAsia"/>
                <w:kern w:val="0"/>
                <w:sz w:val="24"/>
              </w:rPr>
              <w:t xml:space="preserve">1</w:t>
            </w:r>
            <w:r w:rsidR="00937627">
              <w:rPr>
                <w:kern w:val="0"/>
                <w:sz w:val="24"/>
              </w:rPr>
              <w:t xml:space="preserve">% of FS</w:t>
            </w:r>
          </w:p>
        </w:tc>
      </w:tr>
      <w:tr>
        <w:tblPrEx>
          <w:tblW w:w="9761" w:type="dxa"/>
          <w:tblInd w:w="96" w:type="dxa"/>
        </w:tblPrEx>
        <w:trPr>
          <w:trHeight w:val="340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电压分辨率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0.1mV</w:t>
            </w:r>
          </w:p>
        </w:tc>
      </w:tr>
      <w:tr>
        <w:tblPrEx>
          <w:tblW w:w="9761" w:type="dxa"/>
          <w:tblInd w:w="96" w:type="dxa"/>
        </w:tblPrEx>
        <w:trPr>
          <w:trHeight w:val="104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color w:val="000000"/>
                <w:kern w:val="0"/>
                <w:sz w:val="24"/>
              </w:rPr>
              <w:t xml:space="preserve">3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、</w:t>
            </w:r>
            <w:r w:rsidR="00937627">
              <w:rPr>
                <w:color w:val="000000"/>
                <w:kern w:val="0"/>
                <w:sz w:val="24"/>
              </w:rPr>
              <w:t xml:space="preserve">AUX</w:t>
            </w: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简介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="00937627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主要用于电池测试过程中表面、极耳温度的监控，测试精度高，测试数据能够与主电压、电流数据绑定，同时测量的温度可作为过程工步的控制条件和保护条件。</w:t>
            </w:r>
          </w:p>
        </w:tc>
      </w:tr>
    </w:tbl>
    <w:p>
      <w:pPr>
        <w:rPr>
          <w:rFonts w:hint="eastAsia"/>
        </w:rPr>
      </w:pPr>
    </w:p>
    <w:sectPr>
      <w:headerReference w:type="default" r:id="rId1"/>
      <w:footerReference w:type="default" r:id="rId2"/>
      <w:pgSz w:w="11906" w:h="16838"/>
      <w:pgMar w:top="1418" w:right="1021" w:bottom="851" w:left="1134" w:header="510" w:footer="454" w:gutter="0"/>
      <w:cols w:space="720"/>
      <w:docGrid w:type="linesAndChars" w:linePitch="287" w:charSpace="-389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0000000000000000000"/>
    <w:charset w:val="86"/>
    <w:family w:val="Decorative"/>
    <w:pitch w:val="fixed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Decorative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tabs>
        <w:tab w:val="left" w:pos="8281"/>
      </w:tabs>
      <w:rPr>
        <w:rFonts w:ascii="华文宋体" w:eastAsia="华文宋体" w:hAnsi="华文宋体" w:cs="华文宋体"/>
        <w:sz w:val="18"/>
        <w:szCs w:val="18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both"/>
      <w:rPr>
        <w:rFonts w:hint="eastAsia"/>
        <w:b/>
        <w:sz w:val="52"/>
        <w:szCs w:val="52"/>
      </w:rPr>
    </w:pPr>
    <w:r>
      <w:rPr>
        <w:rFonts w:hint="eastAsia"/>
        <w:b/>
        <w:sz w:val="52"/>
        <w:szCs w:val="52"/>
      </w:rPr>
      <w:pict>
        <v:shape id="_x0000_i1025" o:spid="_x0000_i1026" type="#_x0000_t75" style="height:42.9pt;mso-position-horizontal-relative:page;mso-position-vertical-relative:page;width:103.15pt" o:bordertopcolor="this" o:borderleftcolor="this" o:borderbottomcolor="this" o:borderrightcolor="this" filled="f" stroked="f">
          <v:imagedata r:id="rId1" o:title="logo-2015"/>
          <v:path o:extrusionok="f"/>
          <o:lock v:ext="edit" aspectratio="t"/>
          <w10:bordertop type="none" width="0"/>
          <w10:borderleft type="none" width="0"/>
          <w10:borderbottom type="none" width="0"/>
          <w10:borderright type="none" width="0"/>
        </v:shape>
      </w:pict>
    </w:r>
    <w:r w:rsidR="00FD6CE0">
      <w:rPr>
        <w:rFonts w:hint="eastAsia"/>
        <w:b/>
        <w:sz w:val="52"/>
        <w:szCs w:val="52"/>
      </w:rPr>
      <w:t xml:space="preserve">     </w:t>
    </w:r>
    <w:r w:rsidR="00FD6CE0">
      <w:rPr>
        <w:rFonts w:ascii="华文宋体" w:eastAsia="华文宋体" w:hAnsi="华文宋体" w:cs="华文宋体" w:hint="eastAsia"/>
        <w:b/>
        <w:sz w:val="52"/>
        <w:szCs w:val="52"/>
      </w:rPr>
      <w:t xml:space="preserve">技术规格文件</w:t>
    </w:r>
  </w:p>
  <w:p>
    <w:pPr>
      <w:pStyle w:val="Header"/>
      <w:rPr>
        <w:rFonts w:eastAsia="华文宋体" w:hint="eastAsia"/>
      </w:rPr>
    </w:pPr>
    <w:r w:rsidR="00FD6CE0">
      <w:rPr>
        <w:rFonts w:ascii="华文宋体" w:eastAsia="华文宋体" w:hAnsi="华文宋体" w:cs="华文宋体" w:hint="eastAsia"/>
        <w:sz w:val="20"/>
        <w:szCs w:val="20"/>
      </w:rPr>
      <w:t xml:space="preserve">                                                                             </w:t>
    </w:r>
    <w:r w:rsidR="00FD6CE0">
      <w:rPr>
        <w:rFonts w:ascii="华文宋体" w:eastAsia="华文宋体" w:hAnsi="华文宋体" w:cs="华文宋体" w:hint="eastAsia"/>
        <w:sz w:val="20"/>
        <w:szCs w:val="20"/>
      </w:rPr>
      <w:t xml:space="preserve"> </w:t>
    </w:r>
    <w:r w:rsidR="00FD6CE0">
      <w:rPr>
        <w:rFonts w:ascii="华文宋体" w:eastAsia="华文宋体" w:hAnsi="华文宋体" w:cs="华文宋体" w:hint="eastAsia"/>
        <w:sz w:val="20"/>
        <w:szCs w:val="20"/>
      </w:rPr>
      <w:t xml:space="preserve">日期：</w:t>
    </w:r>
    <w:bookmarkStart w:id="27" w:name="date"/>
    <w:bookmarkEnd w:id="2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pStyle w:val="Heading1"/>
      <w:suff w:val="tab"/>
      <w:lvlText w:val="%1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suff w:val="tab"/>
      <w:lvlText w:val="%1.%2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suff w:val="tab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multiLevelType w:val="multilevel"/>
    <w:lvl w:ilvl="0">
      <w:start w:val="1"/>
      <w:numFmt w:val="decimal"/>
      <w:suff w:val="tab"/>
      <w:lvlText w:val="%1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suff w:val="tab"/>
      <w:lvlText w:val="%1.%2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suff w:val="tab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eading4"/>
      <w:suff w:val="tab"/>
      <w:lvlText w:val="%1.%2.%3.%4 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proofState w:grammar="clean"/>
  <w:stylePaneFormatFilter w:val="3F01" w:allStyles="0" w:alternateStyleNames="0" w:clearFormatting="1" w:customStyles="0" w:directFormattingOnNumbering="0" w:directFormattingOnParagraphs="0" w:directFormattingOnRuns="0" w:directFormattingOnTables="0" w:headingStyles="1" w:latentStyles="1" w:numberingStyles="0" w:stylesInUse="0" w:tableStyles="0" w:top3HeadingStyles="0" w:visibleStyles="1"/>
  <w:doNotTrackMoves/>
  <w:defaultTabStop w:val="420"/>
  <w:drawingGridHorizontalSpacing w:val="0"/>
  <w:drawingGridVerticalSpacing w:val="287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1">
    <w:name w:val="标题 1"/>
    <w:basedOn w:val="Normal"/>
    <w:next w:val="Normal"/>
    <w:qFormat/>
    <w:pPr>
      <w:keepNext/>
      <w:keepLines/>
      <w:numPr>
        <w:ilvl w:val="0"/>
        <w:numId w:val="3"/>
      </w:numPr>
      <w:tabs>
        <w:tab w:val="clear" w:pos="425"/>
        <w:tab w:val="left" w:pos="425"/>
      </w:tabs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标题 2"/>
    <w:basedOn w:val="Normal"/>
    <w:next w:val="Normal"/>
    <w:qFormat/>
    <w:pPr>
      <w:keepNext/>
      <w:keepLines/>
      <w:numPr>
        <w:ilvl w:val="1"/>
        <w:numId w:val="4"/>
      </w:numPr>
      <w:tabs>
        <w:tab w:val="clear" w:pos="567"/>
        <w:tab w:val="left" w:pos="567"/>
      </w:tabs>
      <w:spacing w:before="260" w:beforeLines="0" w:after="260" w:afterLines="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标题 3"/>
    <w:basedOn w:val="Normal"/>
    <w:next w:val="Normal"/>
    <w:qFormat/>
    <w:pPr>
      <w:keepNext/>
      <w:keepLines/>
      <w:numPr>
        <w:ilvl w:val="2"/>
        <w:numId w:val="4"/>
      </w:numPr>
      <w:tabs>
        <w:tab w:val="clear" w:pos="709"/>
        <w:tab w:val="left" w:pos="709"/>
      </w:tabs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Heading4">
    <w:name w:val="标题 4"/>
    <w:basedOn w:val="Normal"/>
    <w:next w:val="Normal"/>
    <w:qFormat/>
    <w:pPr>
      <w:keepNext/>
      <w:keepLines/>
      <w:numPr>
        <w:ilvl w:val="3"/>
        <w:numId w:val="4"/>
      </w:numPr>
      <w:tabs>
        <w:tab w:val="clear" w:pos="709"/>
        <w:tab w:val="left" w:pos="709"/>
      </w:tabs>
      <w:spacing w:before="280" w:beforeLines="0" w:after="290" w:afterLines="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styleId="DefaultParagraphFont">
    <w:name w:val="默认段落字体"/>
    <w:rPr/>
  </w:style>
  <w:style w:type="table" w:styleId="TableNormal">
    <w:name w:val="普通表格"/>
    <w:uiPriority w:val="99"/>
    <w:unhideWhenUsed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无列表"/>
    <w:uiPriority w:val="99"/>
    <w:semiHidden/>
    <w:unhideWhenUsed/>
    <w:rPr/>
  </w:style>
  <w:style w:type="paragraph" w:styleId="Caption">
    <w:name w:val="题注"/>
    <w:basedOn w:val="Normal"/>
    <w:next w:val="Normal"/>
    <w:qFormat/>
    <w:rPr>
      <w:rFonts w:ascii="Arial" w:eastAsia="黑体" w:hAnsi="Arial" w:cs="Arial"/>
      <w:sz w:val="20"/>
      <w:szCs w:val="20"/>
    </w:rPr>
  </w:style>
  <w:style w:type="paragraph" w:styleId="DocumentMap">
    <w:name w:val="文档结构图"/>
    <w:basedOn w:val="Normal"/>
    <w:pPr>
      <w:shd w:val="clear" w:color="auto" w:fill="000080"/>
    </w:pPr>
    <w:rPr/>
  </w:style>
  <w:style w:type="paragraph" w:styleId="TOC3">
    <w:name w:val="TOC 3"/>
    <w:basedOn w:val="Normal"/>
    <w:next w:val="Normal"/>
    <w:pPr>
      <w:ind w:left="840" w:leftChars="400"/>
    </w:pPr>
    <w:rPr/>
  </w:style>
  <w:style w:type="paragraph" w:styleId="Date">
    <w:name w:val="日期"/>
    <w:basedOn w:val="Normal"/>
    <w:next w:val="Normal"/>
    <w:qFormat/>
    <w:pPr>
      <w:ind w:left="100" w:leftChars="2500"/>
    </w:pPr>
    <w:rPr/>
  </w:style>
  <w:style w:type="paragraph" w:styleId="BalloonText">
    <w:name w:val="批注框文本"/>
    <w:basedOn w:val="Normal"/>
    <w:link w:val="批注框文本字符"/>
    <w:rPr>
      <w:sz w:val="18"/>
      <w:szCs w:val="18"/>
    </w:rPr>
  </w:style>
  <w:style w:type="character" w:styleId="批注框文本字符">
    <w:name w:val="批注框文本 字符"/>
    <w:link w:val="BalloonText"/>
    <w:rPr>
      <w:kern w:val="2"/>
      <w:sz w:val="18"/>
      <w:szCs w:val="18"/>
    </w:rPr>
  </w:style>
  <w:style w:type="paragraph" w:styleId="Footer">
    <w:name w:val="页脚"/>
    <w:basedOn w:val="Normal"/>
    <w:link w:val="页脚字符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页脚字符">
    <w:name w:val="页脚 字符"/>
    <w:link w:val="Footer"/>
    <w:rPr>
      <w:kern w:val="2"/>
      <w:sz w:val="18"/>
      <w:szCs w:val="18"/>
    </w:rPr>
  </w:style>
  <w:style w:type="paragraph" w:styleId="Header">
    <w:name w:val="页眉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rPr/>
  </w:style>
  <w:style w:type="paragraph" w:styleId="TOC2">
    <w:name w:val="TOC 2"/>
    <w:basedOn w:val="Normal"/>
    <w:next w:val="Normal"/>
    <w:qFormat/>
    <w:pPr>
      <w:ind w:left="420" w:leftChars="200"/>
    </w:pPr>
    <w:rPr/>
  </w:style>
  <w:style w:type="character" w:styleId="PageNumber">
    <w:name w:val="页码"/>
    <w:qFormat/>
    <w:rPr/>
  </w:style>
  <w:style w:type="character" w:styleId="Hyperlink">
    <w:name w:val="超链接"/>
    <w:qFormat/>
    <w:rPr>
      <w:color w:val="0000FF"/>
      <w:u w:val="single"/>
    </w:rPr>
  </w:style>
  <w:style w:type="paragraph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zh-CN" w:bidi="ar-SA"/>
    </w:rPr>
  </w:style>
  <w:style w:type="paragraph" w:styleId="样式小四段前:9.5磅行距:1.5倍行距2">
    <w:name w:val="样式 小四 段前: 9.5 磅 行距: 1.5 倍行距2"/>
    <w:basedOn w:val="Normal"/>
    <w:rPr>
      <w:rFonts w:cs="宋体"/>
      <w:sz w:val="24"/>
      <w:szCs w:val="20"/>
    </w:rPr>
  </w:style>
  <w:style w:type="character" w:styleId="font112">
    <w:name w:val="font112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styleId="font61">
    <w:name w:val="font61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styleId="font91">
    <w:name w:val="font91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styleId="font71">
    <w:name w:val="font7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styleId="font21">
    <w:name w:val="font21"/>
    <w:rPr>
      <w:rFonts w:ascii="Times New Roman" w:hAnsi="Times New Roman" w:cs="Times New Roman" w:hint="default"/>
      <w:b/>
      <w:color w:val="000000"/>
      <w:sz w:val="32"/>
      <w:szCs w:val="32"/>
      <w:u w:val="none"/>
    </w:rPr>
  </w:style>
  <w:style w:type="character" w:styleId="font41">
    <w:name w:val="font41"/>
    <w:rPr>
      <w:rFonts w:ascii="宋体" w:eastAsia="宋体" w:hAnsi="宋体" w:cs="宋体" w:hint="eastAsia"/>
      <w:b/>
      <w:color w:val="000000"/>
      <w:sz w:val="32"/>
      <w:szCs w:val="32"/>
      <w:u w:val="none"/>
    </w:rPr>
  </w:style>
  <w:style w:type="character" w:styleId="font131">
    <w:name w:val="font131"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styleId="font101">
    <w:name w:val="font101"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styleId="font01">
    <w:name w:val="font01"/>
    <w:rPr>
      <w:rFonts w:ascii="宋体" w:eastAsia="宋体" w:hAnsi="宋体" w:cs="宋体" w:hint="eastAsia"/>
      <w:color w:val="000000"/>
      <w:sz w:val="20"/>
      <w:szCs w:val="20"/>
    </w:rPr>
  </w:style>
  <w:style w:type="character" w:styleId="font51">
    <w:name w:val="font51"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styleId="font11">
    <w:name w:val="font11"/>
    <w:rPr>
      <w:rFonts w:ascii="Times New Roman" w:hAnsi="Times New Roman" w:cs="Times New Roman" w:hint="default"/>
      <w:color w:val="000000"/>
      <w:sz w:val="20"/>
      <w:szCs w:val="20"/>
    </w:rPr>
  </w:style>
  <w:style w:type="character" w:styleId="font31">
    <w:name w:val="font31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  <w:u w:val="none"/>
    </w:rPr>
  </w:style>
  <w:style w:type="character" w:styleId="font121">
    <w:name w:val="font121"/>
    <w:rPr>
      <w:rFonts w:ascii="宋体" w:eastAsia="宋体" w:hAnsi="宋体" w:cs="宋体" w:hint="eastAsia"/>
      <w:b/>
      <w:bCs/>
      <w:i w:val="0"/>
      <w:iCs w:val="0"/>
      <w:color w:val="000000"/>
      <w:sz w:val="32"/>
      <w:szCs w:val="32"/>
      <w:u w:val="none"/>
    </w:rPr>
  </w:style>
  <w:style w:type="character" w:styleId="font81">
    <w:name w:val="font81"/>
    <w:rPr>
      <w:rFonts w:ascii="宋体" w:eastAsia="宋体" w:hAnsi="宋体" w:cs="宋体" w:hint="eastAsia"/>
      <w:i w:val="0"/>
      <w:iCs w:val="0"/>
      <w:color w:val="FF0000"/>
      <w:sz w:val="24"/>
      <w:szCs w:val="24"/>
      <w:u w:val="none"/>
    </w:rPr>
  </w:style>
  <w:style w:type="character" w:styleId="font141">
    <w:name w:val="font141"/>
    <w:rPr>
      <w:rFonts w:ascii="宋体" w:eastAsia="宋体" w:hAnsi="宋体" w:cs="宋体" w:hint="eastAsia"/>
      <w:i w:val="0"/>
      <w:iCs w:val="0"/>
      <w:color w:val="000000"/>
      <w:sz w:val="22"/>
      <w:szCs w:val="22"/>
      <w:u w:val="none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CE-6000-CH.wpt</Template>
  <TotalTime>3</TotalTime>
  <Pages>5</Pages>
  <Words>315</Words>
  <Characters>1799</Characters>
  <Application>Microsoft Office Word</Application>
  <DocSecurity>0</DocSecurity>
  <Lines>14</Lines>
  <Paragraphs>4</Paragraphs>
  <CharactersWithSpaces>2110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creator>风雨兼程</dc:creator>
  <cp:lastModifiedBy>neware.com.cn</cp:lastModifiedBy>
  <cp:revision>21</cp:revision>
  <dcterms:created xsi:type="dcterms:W3CDTF">2021-08-17T07:47:00Z</dcterms:created>
  <dcterms:modified xsi:type="dcterms:W3CDTF">2021-11-06T07:12:00Z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2052-11.1.0.10938</vt:lpstr>
  </property>
  <property fmtid="{D5CDD505-2E9C-101B-9397-08002B2CF9AE}" pid="3" name="ICV">
    <vt:lpstr>86ADD2E27D724EA392406CA6B1C8DD4A</vt:lpstr>
  </property>
</Properties>
</file>