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W w:w="488.05pt" w:type="dxa"/>
        <w:tblInd w:w="4.80pt" w:type="dxa"/>
        <w:tblLook w:firstRow="0" w:lastRow="0" w:firstColumn="0" w:lastColumn="0" w:noHBand="0" w:noVBand="0"/>
      </w:tblPr>
      <w:tblGrid>
        <w:gridCol w:w="2376"/>
        <w:gridCol w:w="1796"/>
        <w:gridCol w:w="5589"/>
      </w:tblGrid>
      <w:tr w:rsidR="00FD6CE0" w14:paraId="47C8769F" w14:textId="77777777">
        <w:trPr>
          <w:trHeight w:val="1080"/>
        </w:trPr>
        <w:tc>
          <w:tcPr>
            <w:tcW w:w="488.0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51A1D07F" w14:textId="77777777" w:rsidR="00FD6CE0" w:rsidRDefault="00FD6CE0">
            <w:pPr>
              <w:widowControl/>
              <w:jc w:val="center"/>
              <w:textAlignment w:val="center"/>
              <w:rPr>
                <w:b/>
                <w:bCs/>
                <w:color w:val="000000"/>
                <w:sz w:val="44"/>
                <w:szCs w:val="44"/>
              </w:rPr>
            </w:pPr>
            <w:r>
              <w:rPr>
                <w:rStyle w:val="font31"/>
                <w:lang w:bidi="ar"/>
              </w:rPr>
              <w:t>CE-6000</w:t>
            </w:r>
            <w:r>
              <w:rPr>
                <w:rStyle w:val="font31"/>
                <w:rFonts w:hint="eastAsia"/>
                <w:lang w:bidi="ar"/>
              </w:rPr>
              <w:t>技术规格书</w:t>
            </w:r>
          </w:p>
        </w:tc>
      </w:tr>
      <w:tr w:rsidR="00FD6CE0" w14:paraId="4EEF4162" w14:textId="77777777">
        <w:trPr>
          <w:trHeight w:val="408"/>
        </w:trPr>
        <w:tc>
          <w:tcPr>
            <w:tcW w:w="488.0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707B8D79" w14:textId="77777777" w:rsidR="00FD6CE0" w:rsidRDefault="00FD6CE0">
            <w:pPr>
              <w:widowControl/>
              <w:jc w:val="star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121"/>
                <w:rFonts w:hint="default"/>
                <w:lang w:bidi="ar"/>
              </w:rPr>
              <w:t>一、设备型号</w:t>
            </w:r>
          </w:p>
        </w:tc>
      </w:tr>
      <w:tr w:rsidR="00FD6CE0" w14:paraId="6E97AF8A" w14:textId="77777777">
        <w:trPr>
          <w:trHeight w:val="4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BAC3221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、物料编码</w:t>
            </w:r>
          </w:p>
        </w:tc>
        <w:tc>
          <w:tcPr>
            <w:tcW w:w="369.25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80BFA8D" w14:textId="77777777" w:rsidR="00FD6CE0" w:rsidRDefault="00C5326B">
            <w:pPr>
              <w:widowControl/>
              <w:jc w:val="center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bookmarkStart w:id="0" w:name="DeviceCoding"/>
            <w:bookmarkEnd w:id="0"/>
            <w:r w:rsidRPr="00C5326B">
              <w:rPr>
                <w:b/>
                <w:bCs/>
                <w:color w:val="000000"/>
                <w:sz w:val="32"/>
                <w:szCs w:val="32"/>
              </w:rPr>
              <w:t>DeviceCoding</w:t>
            </w:r>
          </w:p>
        </w:tc>
      </w:tr>
      <w:tr w:rsidR="00FD6CE0" w14:paraId="53FA6584" w14:textId="77777777">
        <w:trPr>
          <w:trHeight w:val="408"/>
        </w:trPr>
        <w:tc>
          <w:tcPr>
            <w:tcW w:w="488.0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4C362370" w14:textId="77777777" w:rsidR="00FD6CE0" w:rsidRDefault="00FD6CE0">
            <w:pPr>
              <w:widowControl/>
              <w:jc w:val="star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121"/>
                <w:rFonts w:hint="default"/>
                <w:lang w:bidi="ar"/>
              </w:rPr>
              <w:t>二、通道信息</w:t>
            </w:r>
          </w:p>
        </w:tc>
      </w:tr>
      <w:tr w:rsidR="00FD6CE0" w14:paraId="2AA351F4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8154D06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、通道数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438B160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每机柜通道数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DF993AE" w14:textId="77777777" w:rsidR="00FD6CE0" w:rsidRDefault="00C5326B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1" w:name="ChannelNumber"/>
            <w:bookmarkEnd w:id="1"/>
            <w:r w:rsidRPr="00C5326B">
              <w:rPr>
                <w:color w:val="000000"/>
                <w:sz w:val="24"/>
              </w:rPr>
              <w:t>ChannelNumber</w:t>
            </w:r>
          </w:p>
        </w:tc>
      </w:tr>
      <w:tr w:rsidR="00FD6CE0" w14:paraId="2D0599FB" w14:textId="77777777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68BCC04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、主通道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C1E8F24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通道特点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B66422D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CC-CV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恒流源与恒压源采用双闭环结构</w:t>
            </w:r>
          </w:p>
        </w:tc>
      </w:tr>
      <w:tr w:rsidR="00FD6CE0" w14:paraId="2F097643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AF0FFA9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A8CC931" w14:textId="77777777" w:rsidR="00FD6CE0" w:rsidRDefault="00FD6CE0">
            <w:pPr>
              <w:widowControl/>
              <w:jc w:val="start"/>
              <w:textAlignment w:val="center"/>
              <w:rPr>
                <w:rFonts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通道控制模式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60F2BA1" w14:textId="77777777" w:rsidR="00FD6CE0" w:rsidRDefault="00FD6CE0">
            <w:pPr>
              <w:widowControl/>
              <w:jc w:val="center"/>
              <w:textAlignment w:val="center"/>
              <w:rPr>
                <w:rFonts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独立控制</w:t>
            </w:r>
          </w:p>
        </w:tc>
      </w:tr>
      <w:tr w:rsidR="00FD6CE0" w14:paraId="7A518F95" w14:textId="77777777">
        <w:trPr>
          <w:trHeight w:val="543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90AB9B7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B835EFF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通道并联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9E03B5A" w14:textId="77777777" w:rsidR="00FD6CE0" w:rsidRDefault="00FD6CE0">
            <w:pPr>
              <w:widowControl/>
              <w:tabs>
                <w:tab w:val="start" w:pos="35.35pt"/>
              </w:tabs>
              <w:jc w:val="start"/>
              <w:textAlignment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支持最多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个</w:t>
            </w:r>
            <w:r>
              <w:rPr>
                <w:rFonts w:hint="eastAsia"/>
                <w:color w:val="000000"/>
                <w:sz w:val="24"/>
              </w:rPr>
              <w:t>通道并联，并联后不支持脉冲和模拟测试</w:t>
            </w:r>
          </w:p>
        </w:tc>
      </w:tr>
      <w:tr w:rsidR="00FD6CE0" w14:paraId="270BF951" w14:textId="77777777">
        <w:trPr>
          <w:trHeight w:val="408"/>
        </w:trPr>
        <w:tc>
          <w:tcPr>
            <w:tcW w:w="488.0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25FE478F" w14:textId="77777777" w:rsidR="00FD6CE0" w:rsidRDefault="00FD6CE0">
            <w:pPr>
              <w:widowControl/>
              <w:jc w:val="star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121"/>
                <w:rFonts w:hint="default"/>
                <w:lang w:bidi="ar"/>
              </w:rPr>
              <w:t>三、输入指标</w:t>
            </w:r>
          </w:p>
        </w:tc>
      </w:tr>
      <w:tr w:rsidR="00FD6CE0" w14:paraId="3D60E227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1684D07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、输入电源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95FCCA6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B3AE49C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2" w:name="InputPowerType"/>
            <w:bookmarkEnd w:id="2"/>
          </w:p>
        </w:tc>
      </w:tr>
      <w:tr w:rsidR="00FD6CE0" w14:paraId="4F55D233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8D0D5D3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、功率因数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EA7C976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5E8641F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≥99%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（满载）</w:t>
            </w:r>
          </w:p>
        </w:tc>
      </w:tr>
      <w:tr w:rsidR="00FD6CE0" w14:paraId="7E0B047E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A6DDFAC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>
              <w:rPr>
                <w:color w:val="000000"/>
                <w:kern w:val="0"/>
                <w:sz w:val="24"/>
                <w:lang w:bidi="ar"/>
              </w:rPr>
              <w:t>THDi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42A8799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EA0E8AC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≤5%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（满载）</w:t>
            </w:r>
          </w:p>
        </w:tc>
      </w:tr>
      <w:tr w:rsidR="00FD6CE0" w14:paraId="14646C4C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7B85947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、输入阻抗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645A3E0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8ACB338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≥1MΩ</w:t>
            </w:r>
          </w:p>
        </w:tc>
      </w:tr>
      <w:tr w:rsidR="00FD6CE0" w14:paraId="4AAA29E3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B9B6A50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、输入功率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44A5C93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3CE4140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3" w:name="InputActivePower"/>
            <w:bookmarkEnd w:id="3"/>
          </w:p>
        </w:tc>
      </w:tr>
      <w:tr w:rsidR="00FD6CE0" w14:paraId="18EB8E86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D15CA32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、输入电流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7FACD1C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B9B8934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4" w:name="InputCurrent"/>
            <w:bookmarkEnd w:id="4"/>
          </w:p>
        </w:tc>
      </w:tr>
      <w:tr w:rsidR="00FD6CE0" w14:paraId="0A058FF4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FC75D42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、整机效率(Max)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E5177C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66C0B97" w14:textId="77777777" w:rsidR="00FD6CE0" w:rsidRDefault="00FD6CE0">
            <w:pPr>
              <w:widowControl/>
              <w:jc w:val="center"/>
              <w:textAlignment w:val="center"/>
              <w:rPr>
                <w:sz w:val="24"/>
              </w:rPr>
            </w:pPr>
            <w:bookmarkStart w:id="5" w:name="Efficiency"/>
            <w:bookmarkEnd w:id="5"/>
          </w:p>
        </w:tc>
      </w:tr>
      <w:tr w:rsidR="00FD6CE0" w14:paraId="729D23AF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2702CEE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、噪声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4785D28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89AB84C" w14:textId="77777777" w:rsidR="00FD6CE0" w:rsidRDefault="00FD6CE0">
            <w:pPr>
              <w:widowControl/>
              <w:jc w:val="center"/>
              <w:textAlignment w:val="center"/>
              <w:rPr>
                <w:sz w:val="24"/>
              </w:rPr>
            </w:pPr>
            <w:bookmarkStart w:id="6" w:name="Noise"/>
            <w:bookmarkEnd w:id="6"/>
          </w:p>
        </w:tc>
      </w:tr>
      <w:tr w:rsidR="00FD6CE0" w14:paraId="0173EEB3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16ED5E1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、电压电流检测采样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40FE264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06D055F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7" w:name="DeviceType"/>
            <w:bookmarkEnd w:id="7"/>
          </w:p>
        </w:tc>
      </w:tr>
      <w:tr w:rsidR="00FD6CE0" w14:paraId="0593A38E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798ECB1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、功率控制模块类型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0BD2DD4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493CFB2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8" w:name="PowerControlModuleType"/>
            <w:bookmarkEnd w:id="8"/>
          </w:p>
        </w:tc>
      </w:tr>
      <w:tr w:rsidR="00FD6CE0" w14:paraId="101B28FA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BF6216E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、输入电源接线方式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C6D3E3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5F7D7B7" w14:textId="77777777" w:rsidR="00FD6CE0" w:rsidRDefault="00FD6CE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bookmarkStart w:id="9" w:name="PowerConnection"/>
            <w:bookmarkEnd w:id="9"/>
          </w:p>
        </w:tc>
      </w:tr>
      <w:tr w:rsidR="00FD6CE0" w14:paraId="55A0FB1A" w14:textId="77777777">
        <w:trPr>
          <w:trHeight w:val="688"/>
        </w:trPr>
        <w:tc>
          <w:tcPr>
            <w:tcW w:w="0pt" w:type="auto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7CFFB9B6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</w:t>
            </w:r>
            <w:r>
              <w:rPr>
                <w:color w:val="000000"/>
                <w:kern w:val="0"/>
                <w:sz w:val="24"/>
                <w:lang w:bidi="ar"/>
              </w:rPr>
              <w:t>、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保护</w:t>
            </w:r>
          </w:p>
        </w:tc>
        <w:tc>
          <w:tcPr>
            <w:tcW w:w="0pt" w:type="auto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7984727A" w14:textId="77777777" w:rsidR="00FD6CE0" w:rsidRDefault="00FD6CE0">
            <w:pPr>
              <w:jc w:val="start"/>
              <w:rPr>
                <w:color w:val="000000"/>
                <w:sz w:val="22"/>
                <w:szCs w:val="22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92899CB" w14:textId="77777777" w:rsidR="00FD6CE0" w:rsidRDefault="00FD6CE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防浪涌、防孤岛、过欠频、过欠压、缺相保护等</w:t>
            </w:r>
          </w:p>
        </w:tc>
      </w:tr>
      <w:tr w:rsidR="00FD6CE0" w14:paraId="49CA6F32" w14:textId="77777777">
        <w:trPr>
          <w:trHeight w:val="408"/>
        </w:trPr>
        <w:tc>
          <w:tcPr>
            <w:tcW w:w="488.0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1BCE060A" w14:textId="77777777" w:rsidR="00FD6CE0" w:rsidRDefault="00FD6CE0">
            <w:pPr>
              <w:widowControl/>
              <w:jc w:val="star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121"/>
                <w:rFonts w:hint="default"/>
                <w:lang w:bidi="ar"/>
              </w:rPr>
              <w:t>四、功能及性能指标</w:t>
            </w:r>
          </w:p>
        </w:tc>
      </w:tr>
      <w:tr w:rsidR="00FD6CE0" w14:paraId="7B40E3CC" w14:textId="77777777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7618A887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color w:val="000000"/>
                <w:kern w:val="0"/>
                <w:sz w:val="24"/>
                <w:lang w:bidi="ar"/>
              </w:rPr>
              <w:t>、电压</w:t>
            </w:r>
          </w:p>
        </w:tc>
        <w:tc>
          <w:tcPr>
            <w:tcW w:w="89.80pt" w:type="dxa"/>
            <w:vMerge w:val="restart"/>
            <w:tcBorders>
              <w:top w:val="single" w:sz="4" w:space="0" w:color="000000"/>
              <w:start w:val="single" w:sz="4" w:space="0" w:color="auto"/>
              <w:bottom w:val="single" w:sz="4" w:space="0" w:color="000000"/>
              <w:end w:val="single" w:sz="4" w:space="0" w:color="000000"/>
            </w:tcBorders>
            <w:vAlign w:val="center"/>
          </w:tcPr>
          <w:p w14:paraId="2B063B4E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每通道测量范围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91DE758" w14:textId="77777777" w:rsidR="00FD6CE0" w:rsidRDefault="00FD6CE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bookmarkStart w:id="10" w:name="ChargeVoltageRange"/>
            <w:bookmarkEnd w:id="10"/>
          </w:p>
        </w:tc>
      </w:tr>
      <w:tr w:rsidR="00FD6CE0" w14:paraId="59E2E5F9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036FF83B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vMerge/>
            <w:tcBorders>
              <w:top w:val="single" w:sz="4" w:space="0" w:color="000000"/>
              <w:start w:val="single" w:sz="4" w:space="0" w:color="auto"/>
              <w:bottom w:val="single" w:sz="4" w:space="0" w:color="000000"/>
              <w:end w:val="single" w:sz="4" w:space="0" w:color="000000"/>
            </w:tcBorders>
            <w:vAlign w:val="center"/>
          </w:tcPr>
          <w:p w14:paraId="7992B14B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BA87D7D" w14:textId="77777777" w:rsidR="00FD6CE0" w:rsidRDefault="00FD6CE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bookmarkStart w:id="11" w:name="DischargeVoltageRange"/>
            <w:bookmarkEnd w:id="11"/>
          </w:p>
        </w:tc>
      </w:tr>
      <w:tr w:rsidR="00FD6CE0" w14:paraId="5B63ED43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709D58D2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auto"/>
              <w:bottom w:val="single" w:sz="4" w:space="0" w:color="000000"/>
              <w:end w:val="single" w:sz="4" w:space="0" w:color="000000"/>
            </w:tcBorders>
            <w:vAlign w:val="center"/>
          </w:tcPr>
          <w:p w14:paraId="5F65688C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最低放电电压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068B13A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12" w:name="MinimumDischargeVoltage"/>
            <w:bookmarkEnd w:id="12"/>
          </w:p>
        </w:tc>
      </w:tr>
      <w:tr w:rsidR="00FD6CE0" w14:paraId="13661716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23921276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auto"/>
              <w:bottom w:val="single" w:sz="4" w:space="0" w:color="000000"/>
              <w:end w:val="single" w:sz="4" w:space="0" w:color="000000"/>
            </w:tcBorders>
            <w:vAlign w:val="center"/>
          </w:tcPr>
          <w:p w14:paraId="35DAFAA8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精度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CCEC4F1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±</w:t>
            </w:r>
            <w:bookmarkStart w:id="13" w:name="VoltAccurack"/>
            <w:bookmarkEnd w:id="13"/>
            <w:r>
              <w:rPr>
                <w:color w:val="000000"/>
                <w:kern w:val="0"/>
                <w:sz w:val="24"/>
                <w:lang w:bidi="ar"/>
              </w:rPr>
              <w:t xml:space="preserve">% </w:t>
            </w:r>
            <w:r>
              <w:rPr>
                <w:rFonts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of </w:t>
            </w:r>
            <w:r>
              <w:rPr>
                <w:rFonts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color w:val="000000"/>
                <w:kern w:val="0"/>
                <w:sz w:val="24"/>
                <w:lang w:bidi="ar"/>
              </w:rPr>
              <w:t>FS</w:t>
            </w:r>
          </w:p>
        </w:tc>
      </w:tr>
      <w:tr w:rsidR="00FD6CE0" w14:paraId="0C6EFA58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4E90700C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auto"/>
              <w:bottom w:val="single" w:sz="4" w:space="0" w:color="000000"/>
              <w:end w:val="single" w:sz="4" w:space="0" w:color="000000"/>
            </w:tcBorders>
            <w:vAlign w:val="center"/>
          </w:tcPr>
          <w:p w14:paraId="16275A06" w14:textId="77777777" w:rsidR="00FD6CE0" w:rsidRDefault="00FD6CE0">
            <w:pPr>
              <w:widowControl/>
              <w:jc w:val="start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分辨率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EB54D9A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24bit</w:t>
            </w:r>
          </w:p>
        </w:tc>
      </w:tr>
      <w:tr w:rsidR="00FD6CE0" w14:paraId="3D552B1B" w14:textId="77777777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1886BCF1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color w:val="000000"/>
                <w:kern w:val="0"/>
                <w:sz w:val="24"/>
                <w:lang w:bidi="ar"/>
              </w:rPr>
              <w:t>、电流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40B1B28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每通道测量范围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91D8A73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14" w:name="CurrentRange"/>
            <w:bookmarkEnd w:id="14"/>
          </w:p>
        </w:tc>
      </w:tr>
      <w:tr w:rsidR="00FD6CE0" w14:paraId="3C1ACA11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07636FAC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CBFCA31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精度（独立量程）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4BC6FD3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±</w:t>
            </w:r>
            <w:bookmarkStart w:id="15" w:name="CurrentAccurack"/>
            <w:bookmarkEnd w:id="15"/>
            <w:r>
              <w:rPr>
                <w:color w:val="000000"/>
                <w:kern w:val="0"/>
                <w:sz w:val="24"/>
                <w:lang w:bidi="ar"/>
              </w:rPr>
              <w:t xml:space="preserve">% </w:t>
            </w:r>
            <w:r>
              <w:rPr>
                <w:rFonts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color w:val="000000"/>
                <w:kern w:val="0"/>
                <w:sz w:val="24"/>
                <w:lang w:bidi="ar"/>
              </w:rPr>
              <w:t xml:space="preserve">of </w:t>
            </w:r>
            <w:r>
              <w:rPr>
                <w:rFonts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color w:val="000000"/>
                <w:kern w:val="0"/>
                <w:sz w:val="24"/>
                <w:lang w:bidi="ar"/>
              </w:rPr>
              <w:t>FS</w:t>
            </w:r>
          </w:p>
        </w:tc>
      </w:tr>
      <w:tr w:rsidR="00FD6CE0" w14:paraId="7AE9E64B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6AC6D4E6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8E27CE1" w14:textId="77777777" w:rsidR="00FD6CE0" w:rsidRDefault="00FD6CE0">
            <w:pPr>
              <w:widowControl/>
              <w:jc w:val="star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恒压截止电流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3DDB15C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kern w:val="0"/>
                <w:sz w:val="24"/>
                <w:lang w:bidi="ar"/>
              </w:rPr>
            </w:pPr>
            <w:bookmarkStart w:id="16" w:name="CutOffCurrent"/>
            <w:bookmarkEnd w:id="16"/>
          </w:p>
        </w:tc>
      </w:tr>
      <w:tr w:rsidR="00FD6CE0" w14:paraId="0795D016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7A34BD35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44BA518" w14:textId="77777777" w:rsidR="00FD6CE0" w:rsidRDefault="00FD6CE0">
            <w:pPr>
              <w:widowControl/>
              <w:jc w:val="start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分辨率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50979E2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24bit</w:t>
            </w:r>
          </w:p>
        </w:tc>
      </w:tr>
      <w:tr w:rsidR="00FD6CE0" w14:paraId="5D660682" w14:textId="77777777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195C8E92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color w:val="000000"/>
                <w:kern w:val="0"/>
                <w:sz w:val="24"/>
                <w:lang w:bidi="ar"/>
              </w:rPr>
              <w:t>、功率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ED641D2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单通道输出功率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CA7D367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17" w:name="SinglePower"/>
            <w:bookmarkEnd w:id="17"/>
          </w:p>
        </w:tc>
      </w:tr>
      <w:tr w:rsidR="00FD6CE0" w14:paraId="6E11DF2B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2E149F3D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82DC438" w14:textId="77777777" w:rsidR="00FD6CE0" w:rsidRDefault="00FD6CE0">
            <w:pPr>
              <w:widowControl/>
              <w:jc w:val="start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整机输出功率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ECD891C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18" w:name="TotalPower"/>
            <w:bookmarkEnd w:id="18"/>
          </w:p>
        </w:tc>
      </w:tr>
      <w:tr w:rsidR="00FD6CE0" w14:paraId="64DD91C7" w14:textId="77777777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3EAB7952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、时间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35A0CA4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电流响应时间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0A3BEDA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19" w:name="CurrentResponseTime"/>
            <w:bookmarkEnd w:id="19"/>
          </w:p>
        </w:tc>
      </w:tr>
      <w:tr w:rsidR="00FD6CE0" w14:paraId="2E4F2742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232E5E4E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4E4961A" w14:textId="77777777" w:rsidR="00FD6CE0" w:rsidRDefault="00FD6CE0">
            <w:pPr>
              <w:widowControl/>
              <w:jc w:val="start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电流转换时间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05F2D07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20" w:name="CurrentConversionTime"/>
            <w:bookmarkEnd w:id="20"/>
          </w:p>
        </w:tc>
      </w:tr>
      <w:tr w:rsidR="00FD6CE0" w14:paraId="487896E4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2DA1CDEB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3657A07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最小工步时间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7072739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0.</w:t>
            </w:r>
            <w:r>
              <w:rPr>
                <w:rFonts w:hint="eastAsia"/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color w:val="000000"/>
                <w:kern w:val="0"/>
                <w:sz w:val="24"/>
                <w:lang w:bidi="ar"/>
              </w:rPr>
              <w:t>s</w:t>
            </w:r>
          </w:p>
        </w:tc>
      </w:tr>
      <w:tr w:rsidR="00FD6CE0" w14:paraId="2D954628" w14:textId="77777777">
        <w:trPr>
          <w:trHeight w:val="1598"/>
        </w:trPr>
        <w:tc>
          <w:tcPr>
            <w:tcW w:w="118.80pt" w:type="dxa"/>
            <w:vMerge w:val="restart"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554172DB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、充放电模式</w:t>
            </w:r>
          </w:p>
        </w:tc>
        <w:tc>
          <w:tcPr>
            <w:tcW w:w="89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AE02715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充放电模式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4481D35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恒流充电、恒压充电、恒流恒压充电（恒流转恒压平滑过渡，防止电流尖锋及大电流对电池冲击，保护电池）、恒功率充电</w:t>
            </w:r>
          </w:p>
        </w:tc>
      </w:tr>
      <w:tr w:rsidR="00FD6CE0" w14:paraId="6A3723CE" w14:textId="77777777">
        <w:trPr>
          <w:trHeight w:val="462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52B14672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5E85C0D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E205A5A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恒流放电、恒压放电、恒功率放电、恒阻放电</w:t>
            </w:r>
          </w:p>
        </w:tc>
      </w:tr>
      <w:tr w:rsidR="00FD6CE0" w14:paraId="194FF011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6065927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3AFD583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截止条件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B9EE1F8" w14:textId="77777777" w:rsidR="00FD6CE0" w:rsidRDefault="00FD6CE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电压、电流、相对时间、容量、</w:t>
            </w:r>
            <w:r>
              <w:rPr>
                <w:color w:val="000000"/>
                <w:kern w:val="0"/>
                <w:sz w:val="24"/>
                <w:lang w:bidi="ar"/>
              </w:rPr>
              <w:t>-ΔV</w:t>
            </w:r>
          </w:p>
        </w:tc>
      </w:tr>
      <w:tr w:rsidR="00FD6CE0" w14:paraId="27A225EB" w14:textId="77777777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2AB97127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、工况模拟工步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736A8C1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充电模式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6F4C7CE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电流、功率</w:t>
            </w:r>
          </w:p>
        </w:tc>
      </w:tr>
      <w:tr w:rsidR="00FD6CE0" w14:paraId="04546192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12957A6C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B8630BE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放电模式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608A2A5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电流、功率</w:t>
            </w:r>
          </w:p>
        </w:tc>
      </w:tr>
      <w:tr w:rsidR="00FD6CE0" w14:paraId="460445D5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342FD869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A8DFABB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切换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3D88F75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支持充放电连续切换</w:t>
            </w:r>
          </w:p>
        </w:tc>
      </w:tr>
      <w:tr w:rsidR="00FD6CE0" w14:paraId="43263E29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2CF7DD6A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BF5E79A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截止条件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3C2CC58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时间、行号</w:t>
            </w:r>
          </w:p>
        </w:tc>
      </w:tr>
      <w:tr w:rsidR="00FD6CE0" w14:paraId="3F40E0B1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2D2B7DD7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8877DDD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下载数据量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0F4828C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最大支持</w:t>
            </w:r>
            <w:r>
              <w:rPr>
                <w:color w:val="000000"/>
                <w:kern w:val="0"/>
                <w:sz w:val="24"/>
                <w:lang w:bidi="ar"/>
              </w:rPr>
              <w:t>100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万行工况下载</w:t>
            </w:r>
          </w:p>
        </w:tc>
      </w:tr>
      <w:tr w:rsidR="00FD6CE0" w14:paraId="6B8C108B" w14:textId="77777777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36F8CA1B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、脉冲工步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16E5105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充电模式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026CCD1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电流、功率</w:t>
            </w:r>
          </w:p>
        </w:tc>
      </w:tr>
      <w:tr w:rsidR="00FD6CE0" w14:paraId="1599A21E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776386AF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032E860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放电模式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C098E00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电流、功率</w:t>
            </w:r>
          </w:p>
        </w:tc>
      </w:tr>
      <w:tr w:rsidR="00FD6CE0" w14:paraId="73253F39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41ED2626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1DD640F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最小脉冲宽度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5546EA3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100ms</w:t>
            </w:r>
          </w:p>
        </w:tc>
      </w:tr>
      <w:tr w:rsidR="00FD6CE0" w14:paraId="448D7897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76F7700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D90D1C6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脉冲个数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7CC52B4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单个脉冲工步可支持</w:t>
            </w:r>
            <w:r>
              <w:rPr>
                <w:color w:val="000000"/>
                <w:kern w:val="0"/>
                <w:sz w:val="24"/>
                <w:lang w:bidi="ar"/>
              </w:rPr>
              <w:t>32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个不同的脉冲</w:t>
            </w:r>
          </w:p>
        </w:tc>
      </w:tr>
      <w:tr w:rsidR="00FD6CE0" w14:paraId="35D91C6C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0258115A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79E4AAB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充放电连续切换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EA3329A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一个脉冲工步可以实现从充电到放电的连续切换</w:t>
            </w:r>
          </w:p>
        </w:tc>
      </w:tr>
      <w:tr w:rsidR="00FD6CE0" w14:paraId="6DA608AC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auto"/>
              <w:start w:val="single" w:sz="4" w:space="0" w:color="000000"/>
              <w:bottom w:val="single" w:sz="4" w:space="0" w:color="auto"/>
              <w:end w:val="single" w:sz="4" w:space="0" w:color="000000"/>
            </w:tcBorders>
            <w:vAlign w:val="center"/>
          </w:tcPr>
          <w:p w14:paraId="652427A9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71262B9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截至条件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762355D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电压、相对时间</w:t>
            </w:r>
          </w:p>
        </w:tc>
      </w:tr>
      <w:tr w:rsidR="00FD6CE0" w14:paraId="6AD37BBA" w14:textId="77777777">
        <w:trPr>
          <w:trHeight w:val="340"/>
        </w:trPr>
        <w:tc>
          <w:tcPr>
            <w:tcW w:w="118.80pt" w:type="dxa"/>
            <w:tcBorders>
              <w:top w:val="single" w:sz="4" w:space="0" w:color="auto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5A7B12A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>
              <w:rPr>
                <w:color w:val="000000"/>
                <w:kern w:val="0"/>
                <w:sz w:val="24"/>
                <w:lang w:bidi="ar"/>
              </w:rPr>
              <w:t>DCIR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直流内阻测试</w:t>
            </w:r>
          </w:p>
        </w:tc>
        <w:tc>
          <w:tcPr>
            <w:tcW w:w="0pt" w:type="auto"/>
            <w:tcBorders>
              <w:top w:val="nil"/>
              <w:start w:val="nil"/>
              <w:bottom w:val="nil"/>
              <w:end w:val="nil"/>
            </w:tcBorders>
            <w:noWrap/>
            <w:vAlign w:val="center"/>
          </w:tcPr>
          <w:p w14:paraId="5D444357" w14:textId="77777777" w:rsidR="00FD6CE0" w:rsidRDefault="00FD6CE0">
            <w:pPr>
              <w:jc w:val="start"/>
              <w:rPr>
                <w:color w:val="000000"/>
                <w:sz w:val="22"/>
                <w:szCs w:val="22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ED84B75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支持自定义取点进行</w:t>
            </w:r>
            <w:r>
              <w:rPr>
                <w:color w:val="000000"/>
                <w:kern w:val="0"/>
                <w:sz w:val="24"/>
                <w:lang w:bidi="ar"/>
              </w:rPr>
              <w:t>DCIR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的计算</w:t>
            </w:r>
          </w:p>
        </w:tc>
      </w:tr>
      <w:tr w:rsidR="00FD6CE0" w14:paraId="149F1C4F" w14:textId="77777777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E3E7F90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、安全保护</w:t>
            </w:r>
          </w:p>
        </w:tc>
        <w:tc>
          <w:tcPr>
            <w:tcW w:w="89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EB08DDB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软件保护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63EDC87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掉电数据保护</w:t>
            </w:r>
          </w:p>
        </w:tc>
      </w:tr>
      <w:tr w:rsidR="00FD6CE0" w14:paraId="26B2DE43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70DC07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59C7C4E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F597A39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具有脱机测试功能</w:t>
            </w:r>
          </w:p>
        </w:tc>
      </w:tr>
      <w:tr w:rsidR="00FD6CE0" w14:paraId="1377DCC5" w14:textId="77777777">
        <w:trPr>
          <w:trHeight w:val="624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7056610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52956B7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DF0A1B0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可设定安全保护条件，可设置参数包括：电压下限、电压上限、电流下限、电流上限、延时时间</w:t>
            </w:r>
          </w:p>
        </w:tc>
      </w:tr>
      <w:tr w:rsidR="00FD6CE0" w14:paraId="3B238064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85D208B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7B6706E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硬件保护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D03F039" w14:textId="77777777" w:rsidR="00FD6CE0" w:rsidRDefault="00FD6CE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防反接保护、过压保护、过流保护、过温保护等</w:t>
            </w:r>
          </w:p>
        </w:tc>
      </w:tr>
      <w:tr w:rsidR="00FD6CE0" w14:paraId="39E64635" w14:textId="77777777">
        <w:trPr>
          <w:trHeight w:val="408"/>
        </w:trPr>
        <w:tc>
          <w:tcPr>
            <w:tcW w:w="488.0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5C015352" w14:textId="77777777" w:rsidR="00FD6CE0" w:rsidRDefault="00FD6CE0">
            <w:pPr>
              <w:widowControl/>
              <w:jc w:val="star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121"/>
                <w:rFonts w:hint="default"/>
                <w:lang w:bidi="ar"/>
              </w:rPr>
              <w:t>五、数据管理与分析</w:t>
            </w:r>
          </w:p>
        </w:tc>
      </w:tr>
      <w:tr w:rsidR="00FD6CE0" w14:paraId="42EC605E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2203BCA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、工步设置方式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9A29ABC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E16FCC8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表格编辑</w:t>
            </w:r>
          </w:p>
        </w:tc>
      </w:tr>
      <w:tr w:rsidR="00FD6CE0" w14:paraId="7A67A11B" w14:textId="77777777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139DC94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、数据记录</w:t>
            </w:r>
          </w:p>
        </w:tc>
        <w:tc>
          <w:tcPr>
            <w:tcW w:w="89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3CFD8DB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记录条件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7BF2126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最小时间间隔</w:t>
            </w:r>
            <w:r>
              <w:rPr>
                <w:rFonts w:hint="eastAsia"/>
                <w:color w:val="000000"/>
                <w:sz w:val="24"/>
              </w:rPr>
              <w:t>: 10ms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接入辅助通道为</w:t>
            </w:r>
            <w:r>
              <w:rPr>
                <w:rFonts w:hint="eastAsia"/>
                <w:sz w:val="24"/>
              </w:rPr>
              <w:t>100ms)</w:t>
            </w:r>
          </w:p>
        </w:tc>
      </w:tr>
      <w:tr w:rsidR="00FD6CE0" w14:paraId="3A07603F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49C796C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1EB24BD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4ED2DEB" w14:textId="77777777" w:rsidR="00FD6CE0" w:rsidRDefault="00FD6CE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bookmarkStart w:id="21" w:name="MinimumVoltageInterval"/>
            <w:bookmarkEnd w:id="21"/>
          </w:p>
        </w:tc>
      </w:tr>
      <w:tr w:rsidR="00FD6CE0" w14:paraId="7C4DDAB4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8041C7D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0C5CBD0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F28D3B0" w14:textId="77777777" w:rsidR="00FD6CE0" w:rsidRDefault="00FD6CE0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sz w:val="24"/>
              </w:rPr>
            </w:pPr>
            <w:bookmarkStart w:id="22" w:name="MinimumCurrentInterval"/>
            <w:bookmarkEnd w:id="22"/>
          </w:p>
        </w:tc>
      </w:tr>
      <w:tr w:rsidR="00FD6CE0" w14:paraId="6B1B272A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1CC2E70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11E730E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记录频率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83096EF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23" w:name="RecordFreq"/>
            <w:bookmarkEnd w:id="23"/>
          </w:p>
        </w:tc>
      </w:tr>
      <w:tr w:rsidR="00FD6CE0" w14:paraId="3118E7E4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BBA5605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、数据库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682B6B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FA7529B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采用</w:t>
            </w:r>
            <w:r>
              <w:rPr>
                <w:color w:val="000000"/>
                <w:kern w:val="0"/>
                <w:sz w:val="24"/>
                <w:lang w:bidi="ar"/>
              </w:rPr>
              <w:t>MySQL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数据库集中管理测试数据</w:t>
            </w:r>
          </w:p>
        </w:tc>
      </w:tr>
      <w:tr w:rsidR="00FD6CE0" w14:paraId="7C7053B0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384D8AB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、数据输出方式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A78CC7F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749FCB4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Excel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>
              <w:rPr>
                <w:color w:val="000000"/>
                <w:kern w:val="0"/>
                <w:sz w:val="24"/>
                <w:lang w:bidi="ar"/>
              </w:rPr>
              <w:t>Txt</w:t>
            </w:r>
          </w:p>
        </w:tc>
      </w:tr>
      <w:tr w:rsidR="00FD6CE0" w14:paraId="7E841BE8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C478005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、曲线类型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E072E09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47DF09A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可自定义绘图，</w:t>
            </w:r>
            <w:r>
              <w:rPr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个</w:t>
            </w:r>
            <w:r>
              <w:rPr>
                <w:color w:val="000000"/>
                <w:kern w:val="0"/>
                <w:sz w:val="24"/>
                <w:lang w:bidi="ar"/>
              </w:rPr>
              <w:t>Y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轴</w:t>
            </w:r>
          </w:p>
        </w:tc>
      </w:tr>
      <w:tr w:rsidR="00FD6CE0" w14:paraId="505DE076" w14:textId="77777777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D2F9CED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、条码扫描</w:t>
            </w:r>
          </w:p>
        </w:tc>
        <w:tc>
          <w:tcPr>
            <w:tcW w:w="89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6A3FD80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C40E354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支持条码扫描功能，可通过电池条码实现</w:t>
            </w:r>
          </w:p>
        </w:tc>
      </w:tr>
      <w:tr w:rsidR="00FD6CE0" w14:paraId="4426670B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C78EBA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5F45463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95605BA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历史数据的管理与追溯</w:t>
            </w:r>
          </w:p>
        </w:tc>
      </w:tr>
      <w:tr w:rsidR="00FD6CE0" w14:paraId="4BCA81EC" w14:textId="77777777">
        <w:trPr>
          <w:trHeight w:val="408"/>
        </w:trPr>
        <w:tc>
          <w:tcPr>
            <w:tcW w:w="488.0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104BECDD" w14:textId="77777777" w:rsidR="00FD6CE0" w:rsidRDefault="00FD6CE0">
            <w:pPr>
              <w:widowControl/>
              <w:jc w:val="star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121"/>
                <w:rFonts w:hint="default"/>
                <w:lang w:bidi="ar"/>
              </w:rPr>
              <w:t>六、通信方式</w:t>
            </w:r>
          </w:p>
        </w:tc>
      </w:tr>
      <w:tr w:rsidR="00FD6CE0" w14:paraId="4A569398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2E717F2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、上位机通讯方式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68E774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281D860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基于</w:t>
            </w:r>
            <w:r>
              <w:rPr>
                <w:color w:val="000000"/>
                <w:kern w:val="0"/>
                <w:sz w:val="24"/>
                <w:lang w:bidi="ar"/>
              </w:rPr>
              <w:t>TCP/IP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协议</w:t>
            </w:r>
          </w:p>
        </w:tc>
      </w:tr>
      <w:tr w:rsidR="00FD6CE0" w14:paraId="1AF65C2E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6691B50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lastRenderedPageBreak/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、通信接口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949CEE3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F92B9FF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以太网</w:t>
            </w:r>
          </w:p>
        </w:tc>
      </w:tr>
      <w:tr w:rsidR="00FD6CE0" w14:paraId="6DF6061A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83B23CE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、下位机通信波特率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FD98089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624D46C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1M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带宽</w:t>
            </w:r>
          </w:p>
        </w:tc>
      </w:tr>
      <w:tr w:rsidR="00FD6CE0" w14:paraId="5F2FCCC8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2550F9B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、上位机通信波特率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4446008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E2511FC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10M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～</w:t>
            </w:r>
            <w:r>
              <w:rPr>
                <w:color w:val="000000"/>
                <w:kern w:val="0"/>
                <w:sz w:val="24"/>
                <w:lang w:bidi="ar"/>
              </w:rPr>
              <w:t>100M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自适应</w:t>
            </w:r>
          </w:p>
        </w:tc>
      </w:tr>
      <w:tr w:rsidR="00FD6CE0" w14:paraId="2AC14A55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7D00580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、组网方式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26FC81C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55C8E05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通过交换机及路由器组建局域网</w:t>
            </w:r>
          </w:p>
        </w:tc>
      </w:tr>
      <w:tr w:rsidR="00FD6CE0" w14:paraId="02E44E38" w14:textId="77777777">
        <w:trPr>
          <w:trHeight w:val="934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44D63AA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、通讯扩展（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  <w:lang w:bidi="ar"/>
              </w:rPr>
              <w:t>选配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7F540DB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6C5F211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支持</w:t>
            </w:r>
            <w:r>
              <w:rPr>
                <w:color w:val="000000"/>
                <w:kern w:val="0"/>
                <w:sz w:val="24"/>
                <w:lang w:bidi="ar"/>
              </w:rPr>
              <w:t>CAN,RS485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通讯与</w:t>
            </w:r>
            <w:r>
              <w:rPr>
                <w:color w:val="000000"/>
                <w:kern w:val="0"/>
                <w:sz w:val="24"/>
                <w:lang w:bidi="ar"/>
              </w:rPr>
              <w:t>BMS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通讯，带</w:t>
            </w:r>
            <w:r>
              <w:rPr>
                <w:color w:val="000000"/>
                <w:kern w:val="0"/>
                <w:sz w:val="24"/>
                <w:lang w:bidi="ar"/>
              </w:rPr>
              <w:t>DBC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配置功能</w:t>
            </w:r>
          </w:p>
        </w:tc>
      </w:tr>
      <w:tr w:rsidR="00FD6CE0" w14:paraId="1A8C66A5" w14:textId="77777777">
        <w:trPr>
          <w:trHeight w:val="408"/>
        </w:trPr>
        <w:tc>
          <w:tcPr>
            <w:tcW w:w="488.0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0B997E3B" w14:textId="77777777" w:rsidR="00FD6CE0" w:rsidRDefault="00FD6CE0">
            <w:pPr>
              <w:widowControl/>
              <w:jc w:val="star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121"/>
                <w:rFonts w:hint="default"/>
                <w:lang w:bidi="ar"/>
              </w:rPr>
              <w:t>七、环境要求及尺寸重量</w:t>
            </w:r>
          </w:p>
        </w:tc>
      </w:tr>
      <w:tr w:rsidR="00FD6CE0" w14:paraId="5F278663" w14:textId="77777777">
        <w:trPr>
          <w:trHeight w:val="68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74A7DCF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、工作温度</w:t>
            </w:r>
          </w:p>
        </w:tc>
        <w:tc>
          <w:tcPr>
            <w:tcW w:w="0pt" w:type="auto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1FC9296F" w14:textId="77777777" w:rsidR="00FD6CE0" w:rsidRDefault="00FD6CE0">
            <w:pPr>
              <w:jc w:val="start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3473E23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-10℃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～</w:t>
            </w:r>
            <w:r>
              <w:rPr>
                <w:color w:val="000000"/>
                <w:kern w:val="0"/>
                <w:sz w:val="24"/>
                <w:lang w:bidi="ar"/>
              </w:rPr>
              <w:t>40℃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（在</w:t>
            </w:r>
            <w:r>
              <w:rPr>
                <w:color w:val="000000"/>
                <w:kern w:val="0"/>
                <w:sz w:val="24"/>
                <w:lang w:bidi="ar"/>
              </w:rPr>
              <w:t>25±10℃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范围内，保证测量精度：精度漂移</w:t>
            </w:r>
            <w:r>
              <w:rPr>
                <w:color w:val="000000"/>
                <w:kern w:val="0"/>
                <w:sz w:val="24"/>
                <w:lang w:bidi="ar"/>
              </w:rPr>
              <w:t>0.005% of FS /℃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）</w:t>
            </w:r>
          </w:p>
        </w:tc>
      </w:tr>
      <w:tr w:rsidR="00FD6CE0" w14:paraId="56E6599D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A5B78F9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、存储温度</w:t>
            </w:r>
          </w:p>
        </w:tc>
        <w:tc>
          <w:tcPr>
            <w:tcW w:w="0pt" w:type="auto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723C9197" w14:textId="77777777" w:rsidR="00FD6CE0" w:rsidRDefault="00FD6CE0">
            <w:pPr>
              <w:jc w:val="start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8AA4359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-20℃~50℃</w:t>
            </w:r>
          </w:p>
        </w:tc>
      </w:tr>
      <w:tr w:rsidR="00FD6CE0" w14:paraId="306BDD46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E08C349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、工作环境相对湿度</w:t>
            </w:r>
          </w:p>
        </w:tc>
        <w:tc>
          <w:tcPr>
            <w:tcW w:w="0pt" w:type="auto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1138ACE7" w14:textId="77777777" w:rsidR="00FD6CE0" w:rsidRDefault="00FD6CE0">
            <w:pPr>
              <w:jc w:val="start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64DC42D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≤70% RH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（没有水汽凝结）</w:t>
            </w:r>
          </w:p>
        </w:tc>
      </w:tr>
      <w:tr w:rsidR="00FD6CE0" w14:paraId="0CBD2205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51481A0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、存储环境相对湿度</w:t>
            </w:r>
          </w:p>
        </w:tc>
        <w:tc>
          <w:tcPr>
            <w:tcW w:w="0pt" w:type="auto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6EBD9DA1" w14:textId="77777777" w:rsidR="00FD6CE0" w:rsidRDefault="00FD6CE0">
            <w:pPr>
              <w:jc w:val="start"/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B5526C4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≤80% RH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（没有水汽凝结）</w:t>
            </w:r>
          </w:p>
        </w:tc>
      </w:tr>
      <w:tr w:rsidR="00FD6CE0" w14:paraId="58D7A8CB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ECED42F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、设备尺寸</w:t>
            </w:r>
            <w:r>
              <w:rPr>
                <w:color w:val="000000"/>
                <w:kern w:val="0"/>
                <w:sz w:val="24"/>
                <w:lang w:bidi="ar"/>
              </w:rPr>
              <w:t>W*D*H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FAEFC04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70729B4" w14:textId="77777777" w:rsidR="00FD6CE0" w:rsidRDefault="00FD6CE0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bookmarkStart w:id="24" w:name="Size"/>
            <w:bookmarkEnd w:id="24"/>
          </w:p>
        </w:tc>
      </w:tr>
      <w:tr w:rsidR="00FD6CE0" w14:paraId="4B0425DA" w14:textId="77777777">
        <w:trPr>
          <w:trHeight w:val="3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4735BBF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、重量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8938CB9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F8A62FC" w14:textId="77777777" w:rsidR="00FD6CE0" w:rsidRDefault="00FD6CE0">
            <w:pPr>
              <w:widowControl/>
              <w:jc w:val="center"/>
              <w:textAlignment w:val="center"/>
              <w:rPr>
                <w:rFonts w:hint="eastAsia"/>
                <w:color w:val="000000"/>
                <w:sz w:val="24"/>
              </w:rPr>
            </w:pPr>
            <w:bookmarkStart w:id="25" w:name="Weight"/>
            <w:bookmarkEnd w:id="25"/>
          </w:p>
        </w:tc>
      </w:tr>
      <w:tr w:rsidR="00FD6CE0" w14:paraId="5F5F5929" w14:textId="77777777">
        <w:trPr>
          <w:trHeight w:val="440"/>
        </w:trPr>
        <w:tc>
          <w:tcPr>
            <w:tcW w:w="118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92D00E5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bidi="ar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、设备外观（仅供参考）</w:t>
            </w:r>
          </w:p>
        </w:tc>
        <w:tc>
          <w:tcPr>
            <w:tcW w:w="369.25pt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E885630" w14:textId="77777777" w:rsidR="00FD6CE0" w:rsidRDefault="00FD6CE0">
            <w:pPr>
              <w:jc w:val="center"/>
              <w:rPr>
                <w:color w:val="000000"/>
                <w:sz w:val="24"/>
              </w:rPr>
            </w:pPr>
            <w:bookmarkStart w:id="26" w:name="pic"/>
            <w:bookmarkEnd w:id="26"/>
          </w:p>
        </w:tc>
      </w:tr>
      <w:tr w:rsidR="00FD6CE0" w14:paraId="19008CFA" w14:textId="77777777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7EC5F0C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2073170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7ABD00EC" w14:textId="77777777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52D0CE4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C5457E6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5DC2E2E4" w14:textId="77777777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FD94D0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E6BEF2A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000DF2B6" w14:textId="77777777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8872D5B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4E3BE73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7E7E349C" w14:textId="77777777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224D4AF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A0009A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3ABC2B1E" w14:textId="77777777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AB53DAE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60C238A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3648F8BB" w14:textId="77777777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FCEEA66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003365B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164195A2" w14:textId="77777777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87AF633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043DB52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6359426C" w14:textId="77777777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D162E35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6F7969A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493F6EAC" w14:textId="77777777">
        <w:trPr>
          <w:trHeight w:val="4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2561714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BC03F0B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3F6343B5" w14:textId="77777777">
        <w:trPr>
          <w:trHeight w:val="312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185A90F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1FB35F7F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73B46A74" w14:textId="77777777">
        <w:trPr>
          <w:trHeight w:val="312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E2955E9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369.25pt" w:type="dxa"/>
            <w:gridSpan w:val="2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2D1BFB5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</w:tr>
      <w:tr w:rsidR="00FD6CE0" w14:paraId="1517FE11" w14:textId="77777777">
        <w:trPr>
          <w:trHeight w:val="408"/>
        </w:trPr>
        <w:tc>
          <w:tcPr>
            <w:tcW w:w="488.0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noWrap/>
            <w:vAlign w:val="center"/>
          </w:tcPr>
          <w:p w14:paraId="6B64CCF7" w14:textId="77777777" w:rsidR="00FD6CE0" w:rsidRDefault="00FD6CE0">
            <w:pPr>
              <w:widowControl/>
              <w:jc w:val="start"/>
              <w:textAlignment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rStyle w:val="font121"/>
                <w:rFonts w:hint="default"/>
                <w:lang w:bidi="ar"/>
              </w:rPr>
              <w:lastRenderedPageBreak/>
              <w:t>八、</w:t>
            </w:r>
            <w:r>
              <w:rPr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AUX</w:t>
            </w:r>
            <w:r>
              <w:rPr>
                <w:rStyle w:val="font121"/>
                <w:rFonts w:hint="default"/>
                <w:lang w:bidi="ar"/>
              </w:rPr>
              <w:t>辅助测试系统</w:t>
            </w:r>
            <w:r>
              <w:rPr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(</w:t>
            </w:r>
            <w:r>
              <w:rPr>
                <w:rStyle w:val="font121"/>
                <w:rFonts w:hint="default"/>
                <w:color w:val="FF0000"/>
                <w:lang w:bidi="ar"/>
              </w:rPr>
              <w:t>选配</w:t>
            </w:r>
            <w:r>
              <w:rPr>
                <w:rStyle w:val="font121"/>
                <w:rFonts w:hint="default"/>
                <w:lang w:bidi="ar"/>
              </w:rPr>
              <w:t>）</w:t>
            </w:r>
          </w:p>
        </w:tc>
      </w:tr>
      <w:tr w:rsidR="00FD6CE0" w14:paraId="3A8F9750" w14:textId="77777777">
        <w:trPr>
          <w:trHeight w:val="282"/>
        </w:trPr>
        <w:tc>
          <w:tcPr>
            <w:tcW w:w="118.80pt" w:type="dxa"/>
            <w:vMerge w:val="restart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 w14:paraId="547AA006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、温度辅助通道</w:t>
            </w:r>
          </w:p>
        </w:tc>
        <w:tc>
          <w:tcPr>
            <w:tcW w:w="89.80pt" w:type="dxa"/>
            <w:vMerge w:val="restart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 w14:paraId="7F59FBD0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温度范围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A1E6182" w14:textId="77777777" w:rsidR="00FD6CE0" w:rsidRDefault="00FD6CE0">
            <w:pPr>
              <w:widowControl/>
              <w:textAlignment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热敏电阻：</w:t>
            </w:r>
            <w:r>
              <w:rPr>
                <w:kern w:val="0"/>
                <w:sz w:val="24"/>
                <w:lang w:bidi="ar"/>
              </w:rPr>
              <w:t>-</w:t>
            </w:r>
            <w:r>
              <w:rPr>
                <w:rFonts w:hint="eastAsia"/>
                <w:kern w:val="0"/>
                <w:sz w:val="24"/>
                <w:lang w:bidi="ar"/>
              </w:rPr>
              <w:t>3</w:t>
            </w:r>
            <w:r>
              <w:rPr>
                <w:kern w:val="0"/>
                <w:sz w:val="24"/>
                <w:lang w:bidi="ar"/>
              </w:rPr>
              <w:t>0℃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～</w:t>
            </w:r>
            <w:r>
              <w:rPr>
                <w:rFonts w:hint="eastAsia"/>
                <w:kern w:val="0"/>
                <w:sz w:val="24"/>
                <w:lang w:bidi="ar"/>
              </w:rPr>
              <w:t>12</w:t>
            </w:r>
            <w:r>
              <w:rPr>
                <w:kern w:val="0"/>
                <w:sz w:val="24"/>
                <w:lang w:bidi="ar"/>
              </w:rPr>
              <w:t>0℃</w:t>
            </w:r>
          </w:p>
        </w:tc>
      </w:tr>
      <w:tr w:rsidR="00FD6CE0" w14:paraId="65EA4968" w14:textId="77777777">
        <w:trPr>
          <w:trHeight w:val="282"/>
        </w:trPr>
        <w:tc>
          <w:tcPr>
            <w:tcW w:w="118.80pt" w:type="dxa"/>
            <w:vMerge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1AC9ECC" w14:textId="77777777" w:rsidR="00FD6CE0" w:rsidRDefault="00FD6CE0">
            <w:pPr>
              <w:widowControl/>
              <w:textAlignment w:val="center"/>
            </w:pPr>
          </w:p>
        </w:tc>
        <w:tc>
          <w:tcPr>
            <w:tcW w:w="89.80pt" w:type="dxa"/>
            <w:vMerge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654BD91" w14:textId="77777777" w:rsidR="00FD6CE0" w:rsidRDefault="00FD6CE0">
            <w:pPr>
              <w:widowControl/>
              <w:textAlignment w:val="center"/>
            </w:pP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BF94C20" w14:textId="77777777" w:rsidR="00FD6CE0" w:rsidRDefault="00FD6CE0">
            <w:pPr>
              <w:widowControl/>
              <w:textAlignment w:val="center"/>
              <w:rPr>
                <w:kern w:val="0"/>
                <w:sz w:val="24"/>
                <w:lang w:bidi="ar"/>
              </w:rPr>
            </w:pPr>
            <w:r>
              <w:rPr>
                <w:rFonts w:hint="eastAsia"/>
                <w:kern w:val="0"/>
                <w:sz w:val="24"/>
                <w:lang w:bidi="ar"/>
              </w:rPr>
              <w:t>热电偶：</w:t>
            </w:r>
            <w:r>
              <w:rPr>
                <w:kern w:val="0"/>
                <w:sz w:val="24"/>
                <w:lang w:bidi="ar"/>
              </w:rPr>
              <w:t>-</w:t>
            </w:r>
            <w:r>
              <w:rPr>
                <w:rFonts w:hint="eastAsia"/>
                <w:kern w:val="0"/>
                <w:sz w:val="24"/>
                <w:lang w:bidi="ar"/>
              </w:rPr>
              <w:t>200</w:t>
            </w:r>
            <w:r>
              <w:rPr>
                <w:kern w:val="0"/>
                <w:sz w:val="24"/>
                <w:lang w:bidi="ar"/>
              </w:rPr>
              <w:t>℃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～</w:t>
            </w:r>
            <w:r>
              <w:rPr>
                <w:rFonts w:hint="eastAsia"/>
                <w:kern w:val="0"/>
                <w:sz w:val="24"/>
                <w:lang w:bidi="ar"/>
              </w:rPr>
              <w:t>26</w:t>
            </w:r>
            <w:r>
              <w:rPr>
                <w:kern w:val="0"/>
                <w:sz w:val="24"/>
                <w:lang w:bidi="ar"/>
              </w:rPr>
              <w:t>0℃</w:t>
            </w:r>
          </w:p>
        </w:tc>
      </w:tr>
      <w:tr w:rsidR="00FD6CE0" w14:paraId="65E3CEF6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80EF63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107A6B8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温度精度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D93B06B" w14:textId="77777777" w:rsidR="00FD6CE0" w:rsidRDefault="00FD6CE0">
            <w:pPr>
              <w:widowControl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±1℃</w:t>
            </w:r>
            <w:r>
              <w:rPr>
                <w:rFonts w:hint="eastAsia"/>
                <w:kern w:val="0"/>
                <w:sz w:val="24"/>
                <w:lang w:bidi="ar"/>
              </w:rPr>
              <w:t>（线长</w:t>
            </w:r>
            <w:r>
              <w:rPr>
                <w:rFonts w:hint="eastAsia"/>
                <w:kern w:val="0"/>
                <w:sz w:val="24"/>
                <w:lang w:bidi="ar"/>
              </w:rPr>
              <w:t>2m</w:t>
            </w:r>
            <w:r>
              <w:rPr>
                <w:rFonts w:hint="eastAsia"/>
                <w:kern w:val="0"/>
                <w:sz w:val="24"/>
                <w:lang w:bidi="ar"/>
              </w:rPr>
              <w:t>以内）</w:t>
            </w:r>
          </w:p>
        </w:tc>
      </w:tr>
      <w:tr w:rsidR="00FD6CE0" w14:paraId="6F735EB4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F87A84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24EAD3D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温度分辨率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5F58DF17" w14:textId="77777777" w:rsidR="00FD6CE0" w:rsidRDefault="00FD6CE0">
            <w:pPr>
              <w:widowControl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0.1℃</w:t>
            </w:r>
          </w:p>
        </w:tc>
      </w:tr>
      <w:tr w:rsidR="00FD6CE0" w14:paraId="7BE9A3CA" w14:textId="77777777">
        <w:trPr>
          <w:trHeight w:val="340"/>
        </w:trPr>
        <w:tc>
          <w:tcPr>
            <w:tcW w:w="118.80pt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8050811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、电压辅助通道</w:t>
            </w: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4134493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电压范围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623A916B" w14:textId="77777777" w:rsidR="00FD6CE0" w:rsidRDefault="00FD6CE0">
            <w:pPr>
              <w:widowControl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0V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～</w:t>
            </w:r>
            <w:r>
              <w:rPr>
                <w:color w:val="000000"/>
                <w:kern w:val="0"/>
                <w:sz w:val="24"/>
                <w:lang w:bidi="ar"/>
              </w:rPr>
              <w:t>5V</w:t>
            </w:r>
          </w:p>
        </w:tc>
      </w:tr>
      <w:tr w:rsidR="00FD6CE0" w14:paraId="718326F4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D3D6821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7D09B9F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电压精度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8EEF03D" w14:textId="77777777" w:rsidR="00FD6CE0" w:rsidRDefault="00FD6CE0">
            <w:pPr>
              <w:widowControl/>
              <w:textAlignment w:val="center"/>
              <w:rPr>
                <w:color w:val="000000"/>
                <w:sz w:val="24"/>
              </w:rPr>
            </w:pPr>
            <w:r>
              <w:rPr>
                <w:kern w:val="0"/>
                <w:sz w:val="24"/>
                <w:lang w:bidi="ar"/>
              </w:rPr>
              <w:t>±0.</w:t>
            </w:r>
            <w:r>
              <w:rPr>
                <w:rFonts w:hint="eastAsia"/>
                <w:kern w:val="0"/>
                <w:sz w:val="24"/>
                <w:lang w:bidi="ar"/>
              </w:rPr>
              <w:t>1</w:t>
            </w:r>
            <w:r>
              <w:rPr>
                <w:kern w:val="0"/>
                <w:sz w:val="24"/>
                <w:lang w:bidi="ar"/>
              </w:rPr>
              <w:t>% of FS</w:t>
            </w:r>
          </w:p>
        </w:tc>
      </w:tr>
      <w:tr w:rsidR="00FD6CE0" w14:paraId="64DFC803" w14:textId="77777777">
        <w:trPr>
          <w:trHeight w:val="340"/>
        </w:trPr>
        <w:tc>
          <w:tcPr>
            <w:tcW w:w="118.80pt" w:type="dxa"/>
            <w:vMerge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4F7A53D4" w14:textId="77777777" w:rsidR="00FD6CE0" w:rsidRDefault="00FD6CE0">
            <w:pPr>
              <w:jc w:val="start"/>
              <w:rPr>
                <w:color w:val="000000"/>
                <w:sz w:val="24"/>
              </w:rPr>
            </w:pPr>
          </w:p>
        </w:tc>
        <w:tc>
          <w:tcPr>
            <w:tcW w:w="89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22EEC927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电压分辨率</w:t>
            </w:r>
          </w:p>
        </w:tc>
        <w:tc>
          <w:tcPr>
            <w:tcW w:w="279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3DA7AE8A" w14:textId="77777777" w:rsidR="00FD6CE0" w:rsidRDefault="00FD6CE0">
            <w:pPr>
              <w:widowControl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0.1mV</w:t>
            </w:r>
          </w:p>
        </w:tc>
      </w:tr>
      <w:tr w:rsidR="00FD6CE0" w14:paraId="152374B6" w14:textId="77777777">
        <w:trPr>
          <w:trHeight w:val="1040"/>
        </w:trPr>
        <w:tc>
          <w:tcPr>
            <w:tcW w:w="118.8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7808F9CC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>
              <w:rPr>
                <w:color w:val="000000"/>
                <w:kern w:val="0"/>
                <w:sz w:val="24"/>
                <w:lang w:bidi="ar"/>
              </w:rPr>
              <w:t>AUX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简介</w:t>
            </w:r>
          </w:p>
        </w:tc>
        <w:tc>
          <w:tcPr>
            <w:tcW w:w="369.25pt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 w14:paraId="0B63F7BB" w14:textId="77777777" w:rsidR="00FD6CE0" w:rsidRDefault="00FD6CE0">
            <w:pPr>
              <w:widowControl/>
              <w:jc w:val="start"/>
              <w:textAlignment w:val="center"/>
              <w:rPr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主要用于电池测试过程中表面、极耳温度的监控，测试精度高，测试数据能够与主电压、电流数据绑定，同时测量的温度可作为过程工步的控制条件和保护条件。</w:t>
            </w:r>
          </w:p>
        </w:tc>
      </w:tr>
    </w:tbl>
    <w:p w14:paraId="0C41314D" w14:textId="77777777" w:rsidR="00FD6CE0" w:rsidRDefault="00FD6CE0">
      <w:pPr>
        <w:rPr>
          <w:rFonts w:hint="eastAsia"/>
        </w:rPr>
      </w:pPr>
    </w:p>
    <w:sectPr w:rsidR="00FD6CE0">
      <w:headerReference w:type="default" r:id="rId7"/>
      <w:footerReference w:type="default" r:id="rId8"/>
      <w:pgSz w:w="595.30pt" w:h="841.90pt"/>
      <w:pgMar w:top="70.90pt" w:right="51.05pt" w:bottom="42.55pt" w:left="56.70pt" w:header="25.50pt" w:footer="22.70pt" w:gutter="0pt"/>
      <w:cols w:space="36pt"/>
      <w:docGrid w:type="linesAndChars" w:linePitch="287" w:charSpace="-3891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A170FFD" w14:textId="77777777" w:rsidR="00104641" w:rsidRDefault="00104641">
      <w:r>
        <w:separator/>
      </w:r>
    </w:p>
  </w:endnote>
  <w:endnote w:type="continuationSeparator" w:id="0">
    <w:p w14:paraId="0C634B44" w14:textId="77777777" w:rsidR="00104641" w:rsidRDefault="0010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characterSet="GBK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9FB07B6" w14:textId="77777777" w:rsidR="00FD6CE0" w:rsidRDefault="00FD6CE0">
    <w:pPr>
      <w:tabs>
        <w:tab w:val="start" w:pos="414.05pt"/>
      </w:tabs>
      <w:rPr>
        <w:rFonts w:ascii="华文宋体" w:eastAsia="华文宋体" w:hAnsi="华文宋体" w:cs="华文宋体"/>
        <w:sz w:val="18"/>
        <w:szCs w:val="18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FD038B2" w14:textId="77777777" w:rsidR="00104641" w:rsidRDefault="00104641">
      <w:r>
        <w:separator/>
      </w:r>
    </w:p>
  </w:footnote>
  <w:footnote w:type="continuationSeparator" w:id="0">
    <w:p w14:paraId="134D7FDD" w14:textId="77777777" w:rsidR="00104641" w:rsidRDefault="00104641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9D318ED" w14:textId="4A41039C" w:rsidR="00FD6CE0" w:rsidRDefault="00F1157E">
    <w:pPr>
      <w:pStyle w:val="aa"/>
      <w:jc w:val="both"/>
      <w:rPr>
        <w:rFonts w:hint="eastAsia"/>
        <w:b/>
        <w:sz w:val="52"/>
        <w:szCs w:val="52"/>
      </w:rPr>
    </w:pPr>
    <w:r>
      <w:rPr>
        <w:rFonts w:hint="eastAsia"/>
        <w:b/>
        <w:noProof/>
        <w:sz w:val="52"/>
        <w:szCs w:val="52"/>
      </w:rPr>
      <w:drawing>
        <wp:inline distT="0" distB="0" distL="0" distR="0" wp14:anchorId="5A3D5224" wp14:editId="3D4990B3">
          <wp:extent cx="1314450" cy="542925"/>
          <wp:effectExtent l="0" t="0" r="0" b="0"/>
          <wp:docPr id="1" name="图片 1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D6CE0">
      <w:rPr>
        <w:rFonts w:hint="eastAsia"/>
        <w:b/>
        <w:sz w:val="52"/>
        <w:szCs w:val="52"/>
      </w:rPr>
      <w:t xml:space="preserve">     </w:t>
    </w:r>
    <w:r w:rsidR="00FD6CE0">
      <w:rPr>
        <w:rFonts w:ascii="华文宋体" w:eastAsia="华文宋体" w:hAnsi="华文宋体" w:cs="华文宋体" w:hint="eastAsia"/>
        <w:b/>
        <w:sz w:val="52"/>
        <w:szCs w:val="52"/>
      </w:rPr>
      <w:t>技术规格文件</w:t>
    </w:r>
  </w:p>
  <w:p w14:paraId="327026CC" w14:textId="77777777" w:rsidR="00FD6CE0" w:rsidRDefault="00FD6CE0">
    <w:pPr>
      <w:pStyle w:val="aa"/>
      <w:rPr>
        <w:rFonts w:eastAsia="华文宋体" w:hint="eastAsia"/>
      </w:rPr>
    </w:pPr>
    <w:r>
      <w:rPr>
        <w:rFonts w:ascii="华文宋体" w:eastAsia="华文宋体" w:hAnsi="华文宋体" w:cs="华文宋体" w:hint="eastAsia"/>
        <w:sz w:val="20"/>
        <w:szCs w:val="20"/>
      </w:rPr>
      <w:t xml:space="preserve">                                                                              日期：</w:t>
    </w:r>
    <w:bookmarkStart w:id="27" w:name="date"/>
    <w:bookmarkEnd w:id="27"/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 "/>
      <w:lvlJc w:val="start"/>
      <w:pPr>
        <w:tabs>
          <w:tab w:val="num" w:pos="21.25pt"/>
        </w:tabs>
        <w:ind w:start="21.25pt" w:hanging="21.25pt"/>
      </w:pPr>
      <w:rPr>
        <w:rFonts w:hint="eastAsia"/>
      </w:rPr>
    </w:lvl>
    <w:lvl w:ilvl="1">
      <w:start w:val="1"/>
      <w:numFmt w:val="decimal"/>
      <w:lvlText w:val="%1.%2 "/>
      <w:lvlJc w:val="start"/>
      <w:pPr>
        <w:tabs>
          <w:tab w:val="num" w:pos="28.35pt"/>
        </w:tabs>
        <w:ind w:start="28.35pt" w:hanging="28.35pt"/>
      </w:pPr>
      <w:rPr>
        <w:rFonts w:hint="eastAsia"/>
      </w:rPr>
    </w:lvl>
    <w:lvl w:ilvl="2">
      <w:start w:val="1"/>
      <w:numFmt w:val="decimal"/>
      <w:lvlText w:val="%1.%2.%3"/>
      <w:lvlJc w:val="start"/>
      <w:pPr>
        <w:tabs>
          <w:tab w:val="num" w:pos="70.90pt"/>
        </w:tabs>
        <w:ind w:start="70.90pt" w:hanging="28.35pt"/>
      </w:pPr>
      <w:rPr>
        <w:rFonts w:hint="eastAsia"/>
      </w:rPr>
    </w:lvl>
    <w:lvl w:ilvl="3">
      <w:start w:val="1"/>
      <w:numFmt w:val="decimal"/>
      <w:lvlText w:val="%1.%2.%3.%4"/>
      <w:lvlJc w:val="start"/>
      <w:pPr>
        <w:tabs>
          <w:tab w:val="num" w:pos="99.20pt"/>
        </w:tabs>
        <w:ind w:start="99.20pt" w:hanging="35.40pt"/>
      </w:pPr>
      <w:rPr>
        <w:rFonts w:hint="eastAsia"/>
      </w:rPr>
    </w:lvl>
    <w:lvl w:ilvl="4">
      <w:start w:val="1"/>
      <w:numFmt w:val="decimal"/>
      <w:lvlText w:val="%1.%2.%3.%4.%5"/>
      <w:lvlJc w:val="start"/>
      <w:pPr>
        <w:tabs>
          <w:tab w:val="num" w:pos="127.55pt"/>
        </w:tabs>
        <w:ind w:start="127.55pt" w:hanging="42.50pt"/>
      </w:pPr>
      <w:rPr>
        <w:rFonts w:hint="eastAsia"/>
      </w:rPr>
    </w:lvl>
    <w:lvl w:ilvl="5">
      <w:start w:val="1"/>
      <w:numFmt w:val="decimal"/>
      <w:lvlText w:val="%1.%2.%3.%4.%5.%6"/>
      <w:lvlJc w:val="start"/>
      <w:pPr>
        <w:tabs>
          <w:tab w:val="num" w:pos="163pt"/>
        </w:tabs>
        <w:ind w:start="163pt" w:hanging="56.70pt"/>
      </w:pPr>
      <w:rPr>
        <w:rFonts w:hint="eastAsia"/>
      </w:rPr>
    </w:lvl>
    <w:lvl w:ilvl="6">
      <w:start w:val="1"/>
      <w:numFmt w:val="decimal"/>
      <w:lvlText w:val="%1.%2.%3.%4.%5.%6.%7"/>
      <w:lvlJc w:val="start"/>
      <w:pPr>
        <w:tabs>
          <w:tab w:val="num" w:pos="191.35pt"/>
        </w:tabs>
        <w:ind w:start="191.35pt" w:hanging="63.80pt"/>
      </w:pPr>
      <w:rPr>
        <w:rFonts w:hint="eastAsia"/>
      </w:rPr>
    </w:lvl>
    <w:lvl w:ilvl="7">
      <w:start w:val="1"/>
      <w:numFmt w:val="decimal"/>
      <w:lvlText w:val="%1.%2.%3.%4.%5.%6.%7.%8"/>
      <w:lvlJc w:val="start"/>
      <w:pPr>
        <w:tabs>
          <w:tab w:val="num" w:pos="219.70pt"/>
        </w:tabs>
        <w:ind w:start="219.70pt" w:hanging="70.90pt"/>
      </w:pPr>
      <w:rPr>
        <w:rFonts w:hint="eastAsia"/>
      </w:rPr>
    </w:lvl>
    <w:lvl w:ilvl="8">
      <w:start w:val="1"/>
      <w:numFmt w:val="decimal"/>
      <w:lvlText w:val="%1.%2.%3.%4.%5.%6.%7.%8.%9"/>
      <w:lvlJc w:val="start"/>
      <w:pPr>
        <w:tabs>
          <w:tab w:val="num" w:pos="255.10pt"/>
        </w:tabs>
        <w:ind w:start="255.10pt" w:hanging="85pt"/>
      </w:pPr>
      <w:rPr>
        <w:rFonts w:hint="eastAsia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decimal"/>
      <w:lvlText w:val="%1 "/>
      <w:lvlJc w:val="start"/>
      <w:pPr>
        <w:tabs>
          <w:tab w:val="num" w:pos="28.35pt"/>
        </w:tabs>
        <w:ind w:start="28.35pt" w:hanging="28.35pt"/>
      </w:pPr>
      <w:rPr>
        <w:rFonts w:hint="eastAsia"/>
      </w:rPr>
    </w:lvl>
    <w:lvl w:ilvl="1">
      <w:start w:val="1"/>
      <w:numFmt w:val="decimal"/>
      <w:lvlText w:val="%1.%2 "/>
      <w:lvlJc w:val="start"/>
      <w:pPr>
        <w:tabs>
          <w:tab w:val="num" w:pos="28.35pt"/>
        </w:tabs>
        <w:ind w:start="28.35pt" w:hanging="28.35pt"/>
      </w:pPr>
      <w:rPr>
        <w:rFonts w:hint="eastAsia"/>
      </w:rPr>
    </w:lvl>
    <w:lvl w:ilvl="2">
      <w:start w:val="1"/>
      <w:numFmt w:val="decimal"/>
      <w:lvlText w:val="%1.%2.%3 "/>
      <w:lvlJc w:val="start"/>
      <w:pPr>
        <w:tabs>
          <w:tab w:val="num" w:pos="35.45pt"/>
        </w:tabs>
        <w:ind w:start="35.45pt" w:hanging="35.45pt"/>
      </w:pPr>
      <w:rPr>
        <w:rFonts w:hint="eastAsia"/>
      </w:rPr>
    </w:lvl>
    <w:lvl w:ilvl="3">
      <w:start w:val="1"/>
      <w:numFmt w:val="decimal"/>
      <w:lvlText w:val="%1.%2.%3.%4 "/>
      <w:lvlJc w:val="start"/>
      <w:pPr>
        <w:tabs>
          <w:tab w:val="num" w:pos="35.45pt"/>
        </w:tabs>
        <w:ind w:start="35.45pt" w:hanging="35.45pt"/>
      </w:pPr>
      <w:rPr>
        <w:rFonts w:hint="eastAsia"/>
      </w:rPr>
    </w:lvl>
    <w:lvl w:ilvl="4">
      <w:start w:val="1"/>
      <w:numFmt w:val="decimal"/>
      <w:lvlText w:val="%1.%2.%3.%4.%5"/>
      <w:lvlJc w:val="start"/>
      <w:pPr>
        <w:tabs>
          <w:tab w:val="num" w:pos="127.55pt"/>
        </w:tabs>
        <w:ind w:start="127.55pt" w:hanging="42.50pt"/>
      </w:pPr>
      <w:rPr>
        <w:rFonts w:hint="eastAsia"/>
      </w:rPr>
    </w:lvl>
    <w:lvl w:ilvl="5">
      <w:start w:val="1"/>
      <w:numFmt w:val="decimal"/>
      <w:lvlText w:val="%1.%2.%3.%4.%5.%6"/>
      <w:lvlJc w:val="start"/>
      <w:pPr>
        <w:tabs>
          <w:tab w:val="num" w:pos="163pt"/>
        </w:tabs>
        <w:ind w:start="163pt" w:hanging="56.70pt"/>
      </w:pPr>
      <w:rPr>
        <w:rFonts w:hint="eastAsia"/>
      </w:rPr>
    </w:lvl>
    <w:lvl w:ilvl="6">
      <w:start w:val="1"/>
      <w:numFmt w:val="decimal"/>
      <w:lvlText w:val="%1.%2.%3.%4.%5.%6.%7"/>
      <w:lvlJc w:val="start"/>
      <w:pPr>
        <w:tabs>
          <w:tab w:val="num" w:pos="191.35pt"/>
        </w:tabs>
        <w:ind w:start="191.35pt" w:hanging="63.80pt"/>
      </w:pPr>
      <w:rPr>
        <w:rFonts w:hint="eastAsia"/>
      </w:rPr>
    </w:lvl>
    <w:lvl w:ilvl="7">
      <w:start w:val="1"/>
      <w:numFmt w:val="decimal"/>
      <w:lvlText w:val="%1.%2.%3.%4.%5.%6.%7.%8"/>
      <w:lvlJc w:val="start"/>
      <w:pPr>
        <w:tabs>
          <w:tab w:val="num" w:pos="219.70pt"/>
        </w:tabs>
        <w:ind w:start="219.70pt" w:hanging="70.90pt"/>
      </w:pPr>
      <w:rPr>
        <w:rFonts w:hint="eastAsia"/>
      </w:rPr>
    </w:lvl>
    <w:lvl w:ilvl="8">
      <w:start w:val="1"/>
      <w:numFmt w:val="decimal"/>
      <w:lvlText w:val="%1.%2.%3.%4.%5.%6.%7.%8.%9"/>
      <w:lvlJc w:val="start"/>
      <w:pPr>
        <w:tabs>
          <w:tab w:val="num" w:pos="255.10pt"/>
        </w:tabs>
        <w:ind w:start="255.10pt" w:hanging="85pt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HorizontalSpacing w:val="0pt"/>
  <w:drawingGridVerticalSpacing w:val="14.35pt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8D5372"/>
    <w:rsid w:val="00042FCE"/>
    <w:rsid w:val="00050B10"/>
    <w:rsid w:val="00104641"/>
    <w:rsid w:val="002B5E15"/>
    <w:rsid w:val="003643B1"/>
    <w:rsid w:val="00447E06"/>
    <w:rsid w:val="00452F60"/>
    <w:rsid w:val="00462ADF"/>
    <w:rsid w:val="00540FDE"/>
    <w:rsid w:val="005C54C1"/>
    <w:rsid w:val="00644D70"/>
    <w:rsid w:val="00652ACD"/>
    <w:rsid w:val="007B5727"/>
    <w:rsid w:val="008926E7"/>
    <w:rsid w:val="0093416D"/>
    <w:rsid w:val="009B7F58"/>
    <w:rsid w:val="009E4A86"/>
    <w:rsid w:val="00A57F2D"/>
    <w:rsid w:val="00C5326B"/>
    <w:rsid w:val="00C71D4C"/>
    <w:rsid w:val="00D21A07"/>
    <w:rsid w:val="00F1157E"/>
    <w:rsid w:val="00F43C20"/>
    <w:rsid w:val="00FA730D"/>
    <w:rsid w:val="00FD192A"/>
    <w:rsid w:val="00FD6CE0"/>
    <w:rsid w:val="011C4679"/>
    <w:rsid w:val="013F3284"/>
    <w:rsid w:val="03A84A27"/>
    <w:rsid w:val="03E20CC7"/>
    <w:rsid w:val="03E675B6"/>
    <w:rsid w:val="04457EB0"/>
    <w:rsid w:val="055F57E4"/>
    <w:rsid w:val="058018DE"/>
    <w:rsid w:val="068D5372"/>
    <w:rsid w:val="06BA1F4F"/>
    <w:rsid w:val="06D438F3"/>
    <w:rsid w:val="06DA103D"/>
    <w:rsid w:val="078F2D23"/>
    <w:rsid w:val="07DF4F44"/>
    <w:rsid w:val="08A80695"/>
    <w:rsid w:val="09016430"/>
    <w:rsid w:val="09934A19"/>
    <w:rsid w:val="0A3D3B6C"/>
    <w:rsid w:val="0A7521FF"/>
    <w:rsid w:val="0A8879B1"/>
    <w:rsid w:val="0AC152B4"/>
    <w:rsid w:val="0ACB3264"/>
    <w:rsid w:val="0C385C19"/>
    <w:rsid w:val="0D37167D"/>
    <w:rsid w:val="0E816D40"/>
    <w:rsid w:val="0EA55937"/>
    <w:rsid w:val="0EA66190"/>
    <w:rsid w:val="0EF53434"/>
    <w:rsid w:val="102B1C74"/>
    <w:rsid w:val="10780709"/>
    <w:rsid w:val="10C0774B"/>
    <w:rsid w:val="11E3308B"/>
    <w:rsid w:val="12F57019"/>
    <w:rsid w:val="13521726"/>
    <w:rsid w:val="1394278E"/>
    <w:rsid w:val="14317B2A"/>
    <w:rsid w:val="143739E9"/>
    <w:rsid w:val="155C1EF8"/>
    <w:rsid w:val="15ED4A11"/>
    <w:rsid w:val="16571CC1"/>
    <w:rsid w:val="16675E09"/>
    <w:rsid w:val="167154B7"/>
    <w:rsid w:val="175339B4"/>
    <w:rsid w:val="17645C7B"/>
    <w:rsid w:val="17691D73"/>
    <w:rsid w:val="17F301BD"/>
    <w:rsid w:val="183026E8"/>
    <w:rsid w:val="188C6EF8"/>
    <w:rsid w:val="19166C52"/>
    <w:rsid w:val="19407D5A"/>
    <w:rsid w:val="19A95158"/>
    <w:rsid w:val="19B52F2D"/>
    <w:rsid w:val="19C04C61"/>
    <w:rsid w:val="19C53615"/>
    <w:rsid w:val="1A507AE1"/>
    <w:rsid w:val="1C1D0CB4"/>
    <w:rsid w:val="1C6D747A"/>
    <w:rsid w:val="1CBF51B1"/>
    <w:rsid w:val="1CF75FB0"/>
    <w:rsid w:val="1D4E2F26"/>
    <w:rsid w:val="1DA93B01"/>
    <w:rsid w:val="1DB72F3C"/>
    <w:rsid w:val="1DF31D32"/>
    <w:rsid w:val="1E8D6160"/>
    <w:rsid w:val="1F176021"/>
    <w:rsid w:val="1F796FA0"/>
    <w:rsid w:val="1F8E582C"/>
    <w:rsid w:val="209815A1"/>
    <w:rsid w:val="20AC6719"/>
    <w:rsid w:val="212F4D78"/>
    <w:rsid w:val="21D618D3"/>
    <w:rsid w:val="252E5BDD"/>
    <w:rsid w:val="25F217A3"/>
    <w:rsid w:val="26C659E7"/>
    <w:rsid w:val="27724BF8"/>
    <w:rsid w:val="28524A3B"/>
    <w:rsid w:val="28745A94"/>
    <w:rsid w:val="28A30F41"/>
    <w:rsid w:val="28D468C7"/>
    <w:rsid w:val="28F9229D"/>
    <w:rsid w:val="29D55D44"/>
    <w:rsid w:val="2A4442E9"/>
    <w:rsid w:val="2A9928DC"/>
    <w:rsid w:val="2ACD6DE3"/>
    <w:rsid w:val="2B10314F"/>
    <w:rsid w:val="2CA04A3A"/>
    <w:rsid w:val="2D8941E8"/>
    <w:rsid w:val="2E6425E3"/>
    <w:rsid w:val="2EA27012"/>
    <w:rsid w:val="2F35152E"/>
    <w:rsid w:val="2F7C7942"/>
    <w:rsid w:val="30665F3D"/>
    <w:rsid w:val="306E2E77"/>
    <w:rsid w:val="30C4046E"/>
    <w:rsid w:val="32355E29"/>
    <w:rsid w:val="33035005"/>
    <w:rsid w:val="333706DA"/>
    <w:rsid w:val="33916FC8"/>
    <w:rsid w:val="33917BCD"/>
    <w:rsid w:val="33C25748"/>
    <w:rsid w:val="33FC7558"/>
    <w:rsid w:val="3564172E"/>
    <w:rsid w:val="35890303"/>
    <w:rsid w:val="35F42C39"/>
    <w:rsid w:val="369D198C"/>
    <w:rsid w:val="36BC48BC"/>
    <w:rsid w:val="372F7216"/>
    <w:rsid w:val="38322E3C"/>
    <w:rsid w:val="38AC4236"/>
    <w:rsid w:val="393556CE"/>
    <w:rsid w:val="39F949E5"/>
    <w:rsid w:val="3CCC3D3F"/>
    <w:rsid w:val="3CE768A7"/>
    <w:rsid w:val="3E8650BF"/>
    <w:rsid w:val="3F475E67"/>
    <w:rsid w:val="3FA03D13"/>
    <w:rsid w:val="407057C5"/>
    <w:rsid w:val="40745897"/>
    <w:rsid w:val="409B6CBE"/>
    <w:rsid w:val="417C635D"/>
    <w:rsid w:val="41F216CB"/>
    <w:rsid w:val="4211232E"/>
    <w:rsid w:val="4251209C"/>
    <w:rsid w:val="43AD6D50"/>
    <w:rsid w:val="442876BC"/>
    <w:rsid w:val="45696F18"/>
    <w:rsid w:val="45B812DF"/>
    <w:rsid w:val="465C0B4C"/>
    <w:rsid w:val="46CA71CC"/>
    <w:rsid w:val="48533944"/>
    <w:rsid w:val="492D58EF"/>
    <w:rsid w:val="4AB044C3"/>
    <w:rsid w:val="4B6454C0"/>
    <w:rsid w:val="4BA4171F"/>
    <w:rsid w:val="4BB11E2F"/>
    <w:rsid w:val="4BE37193"/>
    <w:rsid w:val="4C835D76"/>
    <w:rsid w:val="4D597D7F"/>
    <w:rsid w:val="4D780BF4"/>
    <w:rsid w:val="4E453F8C"/>
    <w:rsid w:val="4E477EB5"/>
    <w:rsid w:val="4FB65FB0"/>
    <w:rsid w:val="5081049D"/>
    <w:rsid w:val="50857624"/>
    <w:rsid w:val="50AF3E01"/>
    <w:rsid w:val="52C60996"/>
    <w:rsid w:val="52E34102"/>
    <w:rsid w:val="53061AB8"/>
    <w:rsid w:val="53C557B0"/>
    <w:rsid w:val="540B2307"/>
    <w:rsid w:val="55DF2DBD"/>
    <w:rsid w:val="56F1158C"/>
    <w:rsid w:val="57775F7D"/>
    <w:rsid w:val="579A330A"/>
    <w:rsid w:val="58BC49D2"/>
    <w:rsid w:val="59121B0B"/>
    <w:rsid w:val="592721D3"/>
    <w:rsid w:val="593E4804"/>
    <w:rsid w:val="594C0226"/>
    <w:rsid w:val="599028B0"/>
    <w:rsid w:val="59C56E19"/>
    <w:rsid w:val="5A280747"/>
    <w:rsid w:val="5AF525E6"/>
    <w:rsid w:val="5D7A3179"/>
    <w:rsid w:val="5DDF5FFC"/>
    <w:rsid w:val="5DDF7EB0"/>
    <w:rsid w:val="5E8A2E94"/>
    <w:rsid w:val="5FE3092B"/>
    <w:rsid w:val="6122192B"/>
    <w:rsid w:val="613228F4"/>
    <w:rsid w:val="617139FA"/>
    <w:rsid w:val="617E6B00"/>
    <w:rsid w:val="61F22E4C"/>
    <w:rsid w:val="621B13D9"/>
    <w:rsid w:val="62341A0C"/>
    <w:rsid w:val="624761D9"/>
    <w:rsid w:val="626504FC"/>
    <w:rsid w:val="626E651A"/>
    <w:rsid w:val="62BC2943"/>
    <w:rsid w:val="63143883"/>
    <w:rsid w:val="64C072BC"/>
    <w:rsid w:val="65602CC5"/>
    <w:rsid w:val="670A66F6"/>
    <w:rsid w:val="67C06750"/>
    <w:rsid w:val="68833763"/>
    <w:rsid w:val="68F94370"/>
    <w:rsid w:val="6926598B"/>
    <w:rsid w:val="6A2B5B43"/>
    <w:rsid w:val="6A890F51"/>
    <w:rsid w:val="6AB53340"/>
    <w:rsid w:val="6ABB30A6"/>
    <w:rsid w:val="6B782AF0"/>
    <w:rsid w:val="6B9A5A11"/>
    <w:rsid w:val="6BE6299E"/>
    <w:rsid w:val="6C18099B"/>
    <w:rsid w:val="6C746B4B"/>
    <w:rsid w:val="6D291C97"/>
    <w:rsid w:val="6D43136F"/>
    <w:rsid w:val="6D540C0C"/>
    <w:rsid w:val="6DA65CF8"/>
    <w:rsid w:val="6DD23470"/>
    <w:rsid w:val="6E6F2D80"/>
    <w:rsid w:val="6F2567C0"/>
    <w:rsid w:val="6F7A5BD9"/>
    <w:rsid w:val="6FAE594B"/>
    <w:rsid w:val="706B40ED"/>
    <w:rsid w:val="70934E0C"/>
    <w:rsid w:val="70E913A0"/>
    <w:rsid w:val="72621D85"/>
    <w:rsid w:val="731332A9"/>
    <w:rsid w:val="73D34BE1"/>
    <w:rsid w:val="74790E64"/>
    <w:rsid w:val="74FD6F13"/>
    <w:rsid w:val="752A2D5D"/>
    <w:rsid w:val="75C56D77"/>
    <w:rsid w:val="769D768A"/>
    <w:rsid w:val="76B4537F"/>
    <w:rsid w:val="777F09BB"/>
    <w:rsid w:val="77A80048"/>
    <w:rsid w:val="77EC1A66"/>
    <w:rsid w:val="78911EF7"/>
    <w:rsid w:val="790865ED"/>
    <w:rsid w:val="79B01BE3"/>
    <w:rsid w:val="79B43CDF"/>
    <w:rsid w:val="7A1A51A5"/>
    <w:rsid w:val="7A4A39DB"/>
    <w:rsid w:val="7AAD7A59"/>
    <w:rsid w:val="7AC73AAC"/>
    <w:rsid w:val="7AF23DCE"/>
    <w:rsid w:val="7B3656F2"/>
    <w:rsid w:val="7C0E3A4A"/>
    <w:rsid w:val="7D3A74C1"/>
    <w:rsid w:val="7E1D5665"/>
    <w:rsid w:val="7E5F16CB"/>
    <w:rsid w:val="7EF00A3C"/>
    <w:rsid w:val="7EF75084"/>
    <w:rsid w:val="7F2B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4B0E5A9"/>
  <w15:chartTrackingRefBased/>
  <w15:docId w15:val="{83CC17E3-B518-4190-8260-A2D88CCDA02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caption" w:qFormat="1"/>
    <w:lsdException w:name="page number" w:qFormat="1"/>
    <w:lsdException w:name="Title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start" w:pos="21.25pt"/>
      </w:tabs>
      <w:spacing w:before="17pt" w:after="16.50pt" w:line="28.90pt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2"/>
      </w:numPr>
      <w:tabs>
        <w:tab w:val="start" w:pos="28.35pt"/>
      </w:tabs>
      <w:spacing w:before="13pt" w:after="13pt" w:line="20.80pt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2"/>
      </w:numPr>
      <w:tabs>
        <w:tab w:val="start" w:pos="35.45pt"/>
      </w:tabs>
      <w:spacing w:before="13pt" w:after="13pt" w:line="20.80pt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2"/>
      </w:numPr>
      <w:tabs>
        <w:tab w:val="start" w:pos="35.45pt"/>
      </w:tabs>
      <w:spacing w:before="14pt" w:after="14.50pt" w:line="18.80pt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Document Map"/>
    <w:basedOn w:val="a"/>
    <w:pPr>
      <w:shd w:val="clear" w:color="auto" w:fill="000080"/>
    </w:pPr>
  </w:style>
  <w:style w:type="paragraph" w:styleId="TOC3">
    <w:name w:val="toc 3"/>
    <w:basedOn w:val="a"/>
    <w:next w:val="a"/>
    <w:pPr>
      <w:ind w:startChars="400" w:start="42pt"/>
    </w:pPr>
  </w:style>
  <w:style w:type="paragraph" w:styleId="a5">
    <w:name w:val="Date"/>
    <w:basedOn w:val="a"/>
    <w:next w:val="a"/>
    <w:qFormat/>
    <w:pPr>
      <w:ind w:startChars="2500" w:start="5pt"/>
    </w:pPr>
  </w:style>
  <w:style w:type="paragraph" w:styleId="a6">
    <w:name w:val="Balloon Text"/>
    <w:basedOn w:val="a"/>
    <w:link w:val="a7"/>
    <w:rPr>
      <w:sz w:val="18"/>
      <w:szCs w:val="18"/>
    </w:rPr>
  </w:style>
  <w:style w:type="character" w:customStyle="1" w:styleId="a7">
    <w:name w:val="批注框文本 字符"/>
    <w:link w:val="a6"/>
    <w:rPr>
      <w:kern w:val="2"/>
      <w:sz w:val="18"/>
      <w:szCs w:val="18"/>
    </w:rPr>
  </w:style>
  <w:style w:type="paragraph" w:styleId="a8">
    <w:name w:val="footer"/>
    <w:basedOn w:val="a"/>
    <w:link w:val="a9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a9">
    <w:name w:val="页脚 字符"/>
    <w:link w:val="a8"/>
    <w:rPr>
      <w:kern w:val="2"/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qFormat/>
    <w:pPr>
      <w:ind w:startChars="200" w:start="21pt"/>
    </w:pPr>
  </w:style>
  <w:style w:type="character" w:styleId="ab">
    <w:name w:val="page number"/>
    <w:qFormat/>
  </w:style>
  <w:style w:type="character" w:styleId="ac">
    <w:name w:val="Hyperlink"/>
    <w:qFormat/>
    <w:rPr>
      <w:color w:val="0000FF"/>
      <w:u w:val="singl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95152">
    <w:name w:val="样式 小四 段前: 9.5 磅 行距: 1.5 倍行距2"/>
    <w:basedOn w:val="a"/>
    <w:rPr>
      <w:rFonts w:cs="宋体"/>
      <w:sz w:val="24"/>
      <w:szCs w:val="20"/>
    </w:rPr>
  </w:style>
  <w:style w:type="character" w:customStyle="1" w:styleId="font112">
    <w:name w:val="font112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61">
    <w:name w:val="font61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91">
    <w:name w:val="font91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71">
    <w:name w:val="font71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21">
    <w:name w:val="font21"/>
    <w:rPr>
      <w:rFonts w:ascii="Times New Roman" w:hAnsi="Times New Roman" w:cs="Times New Roman" w:hint="default"/>
      <w:b/>
      <w:color w:val="000000"/>
      <w:sz w:val="32"/>
      <w:szCs w:val="32"/>
      <w:u w:val="none"/>
    </w:rPr>
  </w:style>
  <w:style w:type="character" w:customStyle="1" w:styleId="font41">
    <w:name w:val="font41"/>
    <w:rPr>
      <w:rFonts w:ascii="宋体" w:eastAsia="宋体" w:hAnsi="宋体" w:cs="宋体" w:hint="eastAsia"/>
      <w:b/>
      <w:color w:val="000000"/>
      <w:sz w:val="32"/>
      <w:szCs w:val="32"/>
      <w:u w:val="none"/>
    </w:rPr>
  </w:style>
  <w:style w:type="character" w:customStyle="1" w:styleId="font131">
    <w:name w:val="font131"/>
    <w:rPr>
      <w:rFonts w:ascii="宋体" w:eastAsia="宋体" w:hAnsi="宋体" w:cs="宋体" w:hint="eastAsia"/>
      <w:b/>
      <w:color w:val="000000"/>
      <w:sz w:val="44"/>
      <w:szCs w:val="44"/>
      <w:u w:val="none"/>
    </w:rPr>
  </w:style>
  <w:style w:type="character" w:customStyle="1" w:styleId="font101">
    <w:name w:val="font101"/>
    <w:rPr>
      <w:rFonts w:ascii="Times New Roman" w:hAnsi="Times New Roman" w:cs="Times New Roman" w:hint="default"/>
      <w:b/>
      <w:color w:val="000000"/>
      <w:sz w:val="44"/>
      <w:szCs w:val="44"/>
      <w:u w:val="none"/>
    </w:rPr>
  </w:style>
  <w:style w:type="character" w:customStyle="1" w:styleId="font01">
    <w:name w:val="font01"/>
    <w:rPr>
      <w:rFonts w:ascii="宋体" w:eastAsia="宋体" w:hAnsi="宋体" w:cs="宋体" w:hint="eastAsia"/>
      <w:color w:val="000000"/>
      <w:sz w:val="20"/>
      <w:szCs w:val="20"/>
    </w:rPr>
  </w:style>
  <w:style w:type="character" w:customStyle="1" w:styleId="font51">
    <w:name w:val="font51"/>
    <w:rPr>
      <w:rFonts w:ascii="宋体" w:eastAsia="宋体" w:hAnsi="宋体" w:cs="宋体" w:hint="eastAsia"/>
      <w:color w:val="FF0000"/>
      <w:sz w:val="24"/>
      <w:szCs w:val="24"/>
      <w:u w:val="none"/>
    </w:rPr>
  </w:style>
  <w:style w:type="character" w:customStyle="1" w:styleId="font11">
    <w:name w:val="font11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font31">
    <w:name w:val="font31"/>
    <w:rPr>
      <w:rFonts w:ascii="Times New Roman" w:hAnsi="Times New Roman" w:cs="Times New Roman" w:hint="default"/>
      <w:b/>
      <w:bCs/>
      <w:i w:val="0"/>
      <w:iCs w:val="0"/>
      <w:color w:val="000000"/>
      <w:sz w:val="44"/>
      <w:szCs w:val="44"/>
      <w:u w:val="none"/>
    </w:rPr>
  </w:style>
  <w:style w:type="character" w:customStyle="1" w:styleId="font121">
    <w:name w:val="font121"/>
    <w:rPr>
      <w:rFonts w:ascii="宋体" w:eastAsia="宋体" w:hAnsi="宋体" w:cs="宋体" w:hint="eastAsia"/>
      <w:b/>
      <w:bCs/>
      <w:i w:val="0"/>
      <w:iCs w:val="0"/>
      <w:color w:val="000000"/>
      <w:sz w:val="32"/>
      <w:szCs w:val="32"/>
      <w:u w:val="none"/>
    </w:rPr>
  </w:style>
  <w:style w:type="character" w:customStyle="1" w:styleId="font81">
    <w:name w:val="font81"/>
    <w:rPr>
      <w:rFonts w:ascii="宋体" w:eastAsia="宋体" w:hAnsi="宋体" w:cs="宋体" w:hint="eastAsia"/>
      <w:i w:val="0"/>
      <w:iCs w:val="0"/>
      <w:color w:val="FF0000"/>
      <w:sz w:val="24"/>
      <w:szCs w:val="24"/>
      <w:u w:val="none"/>
    </w:rPr>
  </w:style>
  <w:style w:type="character" w:customStyle="1" w:styleId="font141">
    <w:name w:val="font141"/>
    <w:rPr>
      <w:rFonts w:ascii="宋体" w:eastAsia="宋体" w:hAnsi="宋体" w:cs="宋体" w:hint="eastAsia"/>
      <w:i w:val="0"/>
      <w:iCs w:val="0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CE-6000-CH.docx</Template>
  <TotalTime>1</TotalTime>
  <Pages>5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文档标题</dc:title>
  <dc:subject/>
  <dc:creator>风雨兼程</dc:creator>
  <cp:keywords/>
  <cp:lastModifiedBy>李 节锋</cp:lastModifiedBy>
  <cp:revision>2</cp:revision>
  <dcterms:created xsi:type="dcterms:W3CDTF">2021-11-05T06:09:00Z</dcterms:created>
  <dcterms:modified xsi:type="dcterms:W3CDTF">2021-11-05T06:09:00Z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2052-11.1.0.10938</vt:lpwstr>
  </property>
  <property fmtid="{D5CDD505-2E9C-101B-9397-08002B2CF9AE}" pid="3" name="ICV">
    <vt:lpwstr>86ADD2E27D724EA392406CA6B1C8DD4A</vt:lpwstr>
  </property>
</Properties>
</file>